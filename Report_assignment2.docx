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4213" w14:textId="77777777" w:rsidR="005C0279" w:rsidRPr="00984366" w:rsidRDefault="005C0279" w:rsidP="00E80D03">
      <w:pPr>
        <w:rPr>
          <w:lang w:val="en-US"/>
        </w:rPr>
      </w:pPr>
    </w:p>
    <w:p w14:paraId="2774AA58" w14:textId="77777777" w:rsidR="005C0279" w:rsidRPr="00984366" w:rsidRDefault="005C0279" w:rsidP="00E80D03">
      <w:pPr>
        <w:rPr>
          <w:lang w:val="en-US"/>
        </w:rPr>
      </w:pPr>
    </w:p>
    <w:p w14:paraId="41B7CAD5" w14:textId="77777777" w:rsidR="005C0279" w:rsidRPr="00984366" w:rsidRDefault="005C0279" w:rsidP="00E80D03">
      <w:pPr>
        <w:rPr>
          <w:lang w:val="en-US"/>
        </w:rPr>
      </w:pPr>
    </w:p>
    <w:sdt>
      <w:sdtPr>
        <w:rPr>
          <w:rFonts w:ascii="LM Roman 12" w:hAnsi="LM Roman 12"/>
          <w:b/>
          <w:bCs/>
          <w:sz w:val="52"/>
          <w:szCs w:val="52"/>
          <w:lang w:val="en-US"/>
        </w:rPr>
        <w:alias w:val="Titel"/>
        <w:tag w:val=""/>
        <w:id w:val="1569764776"/>
        <w:placeholder>
          <w:docPart w:val="541EA0A75E8E4685B2BE429B41CDD365"/>
        </w:placeholder>
        <w:dataBinding w:prefixMappings="xmlns:ns0='http://purl.org/dc/elements/1.1/' xmlns:ns1='http://schemas.openxmlformats.org/package/2006/metadata/core-properties' " w:xpath="/ns1:coreProperties[1]/ns0:title[1]" w:storeItemID="{6C3C8BC8-F283-45AE-878A-BAB7291924A1}"/>
        <w:text/>
      </w:sdtPr>
      <w:sdtEndPr/>
      <w:sdtContent>
        <w:p w14:paraId="42ED378D" w14:textId="65876DC2" w:rsidR="005C0279" w:rsidRPr="0002207C" w:rsidRDefault="000E5D70" w:rsidP="00265559">
          <w:pPr>
            <w:pStyle w:val="Ttulo"/>
            <w:ind w:firstLine="0"/>
            <w:rPr>
              <w:rFonts w:ascii="LM Roman 12" w:hAnsi="LM Roman 12"/>
              <w:b/>
              <w:bCs/>
              <w:sz w:val="52"/>
              <w:szCs w:val="52"/>
              <w:lang w:val="en-US"/>
            </w:rPr>
          </w:pPr>
          <w:r w:rsidRPr="0002207C">
            <w:rPr>
              <w:rFonts w:ascii="LM Roman 12" w:hAnsi="LM Roman 12"/>
              <w:b/>
              <w:bCs/>
              <w:sz w:val="52"/>
              <w:szCs w:val="52"/>
              <w:lang w:val="en-US"/>
            </w:rPr>
            <w:t xml:space="preserve">Project </w:t>
          </w:r>
          <w:r>
            <w:rPr>
              <w:rFonts w:ascii="LM Roman 12" w:hAnsi="LM Roman 12"/>
              <w:b/>
              <w:bCs/>
              <w:sz w:val="52"/>
              <w:szCs w:val="52"/>
              <w:lang w:val="en-US"/>
            </w:rPr>
            <w:t>2</w:t>
          </w:r>
          <w:r w:rsidRPr="0002207C">
            <w:rPr>
              <w:rFonts w:ascii="LM Roman 12" w:hAnsi="LM Roman 12"/>
              <w:b/>
              <w:bCs/>
              <w:sz w:val="52"/>
              <w:szCs w:val="52"/>
              <w:lang w:val="en-US"/>
            </w:rPr>
            <w:t xml:space="preserve"> - </w:t>
          </w:r>
          <w:r>
            <w:rPr>
              <w:rFonts w:ascii="LM Roman 12" w:hAnsi="LM Roman 12"/>
              <w:b/>
              <w:bCs/>
              <w:sz w:val="52"/>
              <w:szCs w:val="52"/>
              <w:lang w:val="en-US"/>
            </w:rPr>
            <w:t>Data Processing</w:t>
          </w:r>
        </w:p>
      </w:sdtContent>
    </w:sdt>
    <w:p w14:paraId="217904D3" w14:textId="68C3A4C0" w:rsidR="00265559" w:rsidRDefault="00286575" w:rsidP="00265559">
      <w:pPr>
        <w:pStyle w:val="Subttulo"/>
        <w:spacing w:line="276" w:lineRule="auto"/>
        <w:ind w:firstLine="0"/>
        <w:rPr>
          <w:sz w:val="32"/>
          <w:szCs w:val="28"/>
          <w:lang w:val="en-US"/>
        </w:rPr>
      </w:pPr>
      <w:r>
        <w:rPr>
          <w:sz w:val="32"/>
          <w:szCs w:val="28"/>
          <w:lang w:val="en-US"/>
        </w:rPr>
        <w:t>Data Mining</w:t>
      </w:r>
    </w:p>
    <w:p w14:paraId="2D970BE6" w14:textId="77777777" w:rsidR="00265559" w:rsidRDefault="00265559" w:rsidP="00265559">
      <w:pPr>
        <w:jc w:val="center"/>
        <w:rPr>
          <w:lang w:val="en-US"/>
        </w:rPr>
      </w:pPr>
    </w:p>
    <w:p w14:paraId="16B041DC" w14:textId="77777777" w:rsidR="00AD1744" w:rsidRPr="00265559" w:rsidRDefault="00AD1744" w:rsidP="00265559">
      <w:pPr>
        <w:jc w:val="center"/>
        <w:rPr>
          <w:lang w:val="en-US"/>
        </w:rPr>
      </w:pPr>
    </w:p>
    <w:p w14:paraId="02DB5D75" w14:textId="77777777" w:rsidR="00265559" w:rsidRDefault="00265559" w:rsidP="00265559">
      <w:pPr>
        <w:pStyle w:val="Subttulo"/>
        <w:spacing w:line="276" w:lineRule="auto"/>
        <w:ind w:firstLine="0"/>
        <w:rPr>
          <w:lang w:val="en-US"/>
        </w:rPr>
      </w:pPr>
    </w:p>
    <w:p w14:paraId="349CFE63" w14:textId="77777777" w:rsidR="00265559" w:rsidRDefault="00265559" w:rsidP="00265559">
      <w:pPr>
        <w:pStyle w:val="Subttulo"/>
        <w:spacing w:line="276" w:lineRule="auto"/>
        <w:ind w:firstLine="0"/>
        <w:rPr>
          <w:lang w:val="en-US"/>
        </w:rPr>
      </w:pPr>
    </w:p>
    <w:p w14:paraId="05D7EE3E" w14:textId="77777777" w:rsidR="00265559" w:rsidRDefault="00265559" w:rsidP="00265559">
      <w:pPr>
        <w:pStyle w:val="Subttulo"/>
        <w:spacing w:line="276" w:lineRule="auto"/>
        <w:ind w:firstLine="0"/>
        <w:rPr>
          <w:lang w:val="en-US"/>
        </w:rPr>
      </w:pPr>
    </w:p>
    <w:p w14:paraId="47DB7593" w14:textId="77777777" w:rsidR="00265559" w:rsidRDefault="00265559" w:rsidP="00265559">
      <w:pPr>
        <w:pStyle w:val="Subttulo"/>
        <w:spacing w:line="276" w:lineRule="auto"/>
        <w:ind w:firstLine="0"/>
        <w:rPr>
          <w:lang w:val="en-US"/>
        </w:rPr>
      </w:pPr>
    </w:p>
    <w:p w14:paraId="493A52F5" w14:textId="77777777" w:rsidR="00265559" w:rsidRDefault="00265559" w:rsidP="00265559">
      <w:pPr>
        <w:pStyle w:val="Subttulo"/>
        <w:spacing w:line="276" w:lineRule="auto"/>
        <w:ind w:firstLine="0"/>
        <w:rPr>
          <w:lang w:val="en-US"/>
        </w:rPr>
      </w:pPr>
    </w:p>
    <w:p w14:paraId="5D8D5094" w14:textId="77777777" w:rsidR="00265559" w:rsidRDefault="00265559" w:rsidP="00265559">
      <w:pPr>
        <w:pStyle w:val="Subttulo"/>
        <w:spacing w:line="276" w:lineRule="auto"/>
        <w:ind w:firstLine="0"/>
        <w:rPr>
          <w:lang w:val="en-US"/>
        </w:rPr>
      </w:pPr>
    </w:p>
    <w:p w14:paraId="115913DD" w14:textId="77777777" w:rsidR="00265559" w:rsidRDefault="00265559" w:rsidP="00265559">
      <w:pPr>
        <w:pStyle w:val="Subttulo"/>
        <w:spacing w:line="276" w:lineRule="auto"/>
        <w:ind w:firstLine="0"/>
        <w:rPr>
          <w:lang w:val="en-US"/>
        </w:rPr>
      </w:pPr>
    </w:p>
    <w:p w14:paraId="215BAD73" w14:textId="77777777" w:rsidR="00265559" w:rsidRDefault="00265559" w:rsidP="00265559">
      <w:pPr>
        <w:pStyle w:val="Subttulo"/>
        <w:spacing w:line="276" w:lineRule="auto"/>
        <w:ind w:firstLine="0"/>
        <w:rPr>
          <w:lang w:val="en-US"/>
        </w:rPr>
      </w:pPr>
    </w:p>
    <w:p w14:paraId="5519D60A" w14:textId="77777777" w:rsidR="00265559" w:rsidRDefault="00265559" w:rsidP="00265559">
      <w:pPr>
        <w:pStyle w:val="Subttulo"/>
        <w:spacing w:line="276" w:lineRule="auto"/>
        <w:ind w:firstLine="0"/>
        <w:rPr>
          <w:lang w:val="en-US"/>
        </w:rPr>
      </w:pPr>
    </w:p>
    <w:p w14:paraId="5B351F7D" w14:textId="77777777" w:rsidR="00265559" w:rsidRDefault="00265559" w:rsidP="00265559">
      <w:pPr>
        <w:pStyle w:val="Subttulo"/>
        <w:spacing w:line="276" w:lineRule="auto"/>
        <w:ind w:firstLine="0"/>
        <w:rPr>
          <w:lang w:val="en-US"/>
        </w:rPr>
      </w:pPr>
    </w:p>
    <w:p w14:paraId="2005E0CB" w14:textId="77777777" w:rsidR="00265559" w:rsidRDefault="00265559" w:rsidP="00265559">
      <w:pPr>
        <w:pStyle w:val="Subttulo"/>
        <w:spacing w:line="276" w:lineRule="auto"/>
        <w:ind w:firstLine="0"/>
        <w:rPr>
          <w:lang w:val="en-US"/>
        </w:rPr>
      </w:pPr>
    </w:p>
    <w:p w14:paraId="1C8D922E" w14:textId="77777777" w:rsidR="00265559" w:rsidRDefault="00265559" w:rsidP="00265559">
      <w:pPr>
        <w:pStyle w:val="Subttulo"/>
        <w:spacing w:line="276" w:lineRule="auto"/>
        <w:ind w:firstLine="0"/>
        <w:rPr>
          <w:lang w:val="en-US"/>
        </w:rPr>
      </w:pPr>
    </w:p>
    <w:p w14:paraId="7E2DBEA8" w14:textId="77777777" w:rsidR="00265559" w:rsidRDefault="00265559" w:rsidP="00265559">
      <w:pPr>
        <w:pStyle w:val="Subttulo"/>
        <w:spacing w:line="276" w:lineRule="auto"/>
        <w:ind w:firstLine="0"/>
        <w:rPr>
          <w:lang w:val="en-US"/>
        </w:rPr>
      </w:pPr>
    </w:p>
    <w:p w14:paraId="3BF82BF7" w14:textId="77777777" w:rsidR="00265559" w:rsidRDefault="00265559" w:rsidP="00265559">
      <w:pPr>
        <w:pStyle w:val="Subttulo"/>
        <w:spacing w:line="276" w:lineRule="auto"/>
        <w:ind w:firstLine="0"/>
        <w:rPr>
          <w:lang w:val="en-US"/>
        </w:rPr>
      </w:pPr>
    </w:p>
    <w:p w14:paraId="3ABB832A" w14:textId="77777777" w:rsidR="00265559" w:rsidRDefault="00265559" w:rsidP="00265559">
      <w:pPr>
        <w:pStyle w:val="Subttulo"/>
        <w:spacing w:line="276" w:lineRule="auto"/>
        <w:ind w:firstLine="0"/>
        <w:rPr>
          <w:lang w:val="en-US"/>
        </w:rPr>
      </w:pPr>
    </w:p>
    <w:p w14:paraId="46A3B355" w14:textId="77777777" w:rsidR="00265559" w:rsidRDefault="00265559" w:rsidP="00265559">
      <w:pPr>
        <w:pStyle w:val="Subttulo"/>
        <w:spacing w:line="276" w:lineRule="auto"/>
        <w:ind w:firstLine="0"/>
        <w:rPr>
          <w:lang w:val="en-US"/>
        </w:rPr>
      </w:pPr>
    </w:p>
    <w:p w14:paraId="11238BE3" w14:textId="77777777" w:rsidR="00265559" w:rsidRDefault="00265559" w:rsidP="00265559">
      <w:pPr>
        <w:pStyle w:val="Subttulo"/>
        <w:spacing w:line="276" w:lineRule="auto"/>
        <w:ind w:firstLine="0"/>
        <w:rPr>
          <w:lang w:val="en-US"/>
        </w:rPr>
      </w:pPr>
    </w:p>
    <w:p w14:paraId="1BBA4C4C" w14:textId="77777777" w:rsidR="00265559" w:rsidRDefault="00265559" w:rsidP="00265559">
      <w:pPr>
        <w:pStyle w:val="Subttulo"/>
        <w:spacing w:line="276" w:lineRule="auto"/>
        <w:ind w:firstLine="0"/>
        <w:rPr>
          <w:lang w:val="en-US"/>
        </w:rPr>
      </w:pPr>
    </w:p>
    <w:p w14:paraId="550DC85D" w14:textId="77777777" w:rsidR="00265559" w:rsidRDefault="00265559" w:rsidP="00265559">
      <w:pPr>
        <w:pStyle w:val="Subttulo"/>
        <w:spacing w:line="276" w:lineRule="auto"/>
        <w:ind w:firstLine="0"/>
        <w:rPr>
          <w:lang w:val="en-US"/>
        </w:rPr>
      </w:pPr>
      <w:r>
        <w:rPr>
          <w:lang w:val="en-US"/>
        </w:rPr>
        <w:t>Óscar Cubeles Ollé</w:t>
      </w:r>
    </w:p>
    <w:p w14:paraId="0CCC7FF0" w14:textId="4B96E338" w:rsidR="00265559" w:rsidRPr="00984366" w:rsidRDefault="00E554F9" w:rsidP="00265559">
      <w:pPr>
        <w:pStyle w:val="Subttulo"/>
        <w:spacing w:line="276" w:lineRule="auto"/>
        <w:ind w:firstLine="0"/>
        <w:rPr>
          <w:lang w:val="en-US"/>
        </w:rPr>
      </w:pPr>
      <w:r>
        <w:rPr>
          <w:lang w:val="en-US"/>
        </w:rPr>
        <w:t>December</w:t>
      </w:r>
      <w:r w:rsidR="00265559" w:rsidRPr="00984366">
        <w:rPr>
          <w:lang w:val="en-US"/>
        </w:rPr>
        <w:t xml:space="preserve"> </w:t>
      </w:r>
      <w:r w:rsidR="00265559">
        <w:rPr>
          <w:lang w:val="en-US"/>
        </w:rPr>
        <w:t>2022</w:t>
      </w:r>
    </w:p>
    <w:p w14:paraId="1C54E019" w14:textId="77777777" w:rsidR="005C0279" w:rsidRPr="00984366" w:rsidRDefault="005C0279" w:rsidP="00E80D03">
      <w:pPr>
        <w:rPr>
          <w:lang w:val="en-US"/>
        </w:rPr>
      </w:pPr>
    </w:p>
    <w:p w14:paraId="7F25E49D" w14:textId="77777777" w:rsidR="005C0279" w:rsidRPr="00984366" w:rsidRDefault="005C0279" w:rsidP="00E80D03">
      <w:pPr>
        <w:rPr>
          <w:lang w:val="en-US"/>
        </w:rPr>
      </w:pPr>
    </w:p>
    <w:p w14:paraId="6BC04A74" w14:textId="77777777" w:rsidR="00074DE2" w:rsidRPr="00984366" w:rsidRDefault="00074DE2" w:rsidP="00E80D03">
      <w:pPr>
        <w:rPr>
          <w:lang w:val="en-US"/>
        </w:rPr>
      </w:pPr>
    </w:p>
    <w:p w14:paraId="4AF521E0" w14:textId="77777777" w:rsidR="005C0279" w:rsidRPr="00984366" w:rsidRDefault="005C0279" w:rsidP="00E80D03">
      <w:pPr>
        <w:rPr>
          <w:lang w:val="en-US"/>
        </w:rPr>
      </w:pPr>
    </w:p>
    <w:p w14:paraId="26A58032" w14:textId="1799230E" w:rsidR="00504838" w:rsidRDefault="005C0279" w:rsidP="00265559">
      <w:pPr>
        <w:pStyle w:val="Ttulo1"/>
        <w:rPr>
          <w:lang w:val="en-US"/>
        </w:rPr>
      </w:pPr>
      <w:r w:rsidRPr="00984366">
        <w:rPr>
          <w:lang w:val="en-US"/>
        </w:rPr>
        <w:br w:type="page"/>
      </w:r>
      <w:r w:rsidR="00504838">
        <w:rPr>
          <w:lang w:val="en-US"/>
        </w:rPr>
        <w:lastRenderedPageBreak/>
        <w:t>Project Goal</w:t>
      </w:r>
    </w:p>
    <w:p w14:paraId="67315E87" w14:textId="19A3F68D" w:rsidR="00AB760F" w:rsidRPr="00AB760F" w:rsidRDefault="00AB760F" w:rsidP="00AB760F">
      <w:pPr>
        <w:spacing w:before="240"/>
        <w:ind w:firstLine="0"/>
        <w:rPr>
          <w:lang w:val="en-US"/>
        </w:rPr>
      </w:pPr>
      <w:r w:rsidRPr="00AB760F">
        <w:rPr>
          <w:lang w:val="en-US"/>
        </w:rPr>
        <w:t xml:space="preserve">The main objective of this data mining project is to apply the knowledge of Instance Based Learning </w:t>
      </w:r>
      <w:r w:rsidR="007724FC">
        <w:rPr>
          <w:lang w:val="en-US"/>
        </w:rPr>
        <w:t>and</w:t>
      </w:r>
      <w:r w:rsidRPr="00AB760F">
        <w:rPr>
          <w:lang w:val="en-US"/>
        </w:rPr>
        <w:t xml:space="preserve"> preprocessing </w:t>
      </w:r>
      <w:proofErr w:type="gramStart"/>
      <w:r w:rsidRPr="00AB760F">
        <w:rPr>
          <w:lang w:val="en-US"/>
        </w:rPr>
        <w:t>through the use of</w:t>
      </w:r>
      <w:proofErr w:type="gramEnd"/>
      <w:r w:rsidRPr="00AB760F">
        <w:rPr>
          <w:lang w:val="en-US"/>
        </w:rPr>
        <w:t xml:space="preserve"> algorithms such as PCA to a real project using the Python programming language. In this way </w:t>
      </w:r>
      <w:r w:rsidR="00E6480E">
        <w:rPr>
          <w:lang w:val="en-US"/>
        </w:rPr>
        <w:t>we</w:t>
      </w:r>
      <w:r w:rsidRPr="00AB760F">
        <w:rPr>
          <w:lang w:val="en-US"/>
        </w:rPr>
        <w:t xml:space="preserve"> will learn how to implement Instance based learning algorithms, how to do selection, preprocessing and attribute search. </w:t>
      </w:r>
    </w:p>
    <w:p w14:paraId="68E28236" w14:textId="2F21833C" w:rsidR="00AB760F" w:rsidRPr="00AB760F" w:rsidRDefault="00AB760F" w:rsidP="00DB0EE1">
      <w:pPr>
        <w:spacing w:before="240"/>
        <w:ind w:firstLine="0"/>
        <w:rPr>
          <w:lang w:val="en-US"/>
        </w:rPr>
      </w:pPr>
      <w:r w:rsidRPr="00AB760F">
        <w:rPr>
          <w:lang w:val="en-US"/>
        </w:rPr>
        <w:t xml:space="preserve">For this, you will use different Python libraries like scikit-learn which is oriented to data analysis, NumPy to execute mathematical operations and matplotlib to make plots and show data. </w:t>
      </w:r>
    </w:p>
    <w:p w14:paraId="39217135" w14:textId="354FCBC4" w:rsidR="00265559" w:rsidRDefault="00320C19" w:rsidP="00265559">
      <w:pPr>
        <w:pStyle w:val="Ttulo1"/>
        <w:rPr>
          <w:lang w:val="en-US"/>
        </w:rPr>
      </w:pPr>
      <w:r>
        <w:rPr>
          <w:lang w:val="en-US"/>
        </w:rPr>
        <w:t>Theoretical Context</w:t>
      </w:r>
    </w:p>
    <w:p w14:paraId="2A4B9FA9" w14:textId="09D97E27" w:rsidR="00DB0EE1" w:rsidRPr="00DB0EE1" w:rsidRDefault="00DB0EE1" w:rsidP="00DB0EE1">
      <w:pPr>
        <w:ind w:firstLine="0"/>
      </w:pPr>
      <w:r w:rsidRPr="00DB0EE1">
        <w:t xml:space="preserve">Before starting with the case study and the implementation, it is necessary to make a previous introduction to the concepts that we are going to apply in this project </w:t>
      </w:r>
      <w:proofErr w:type="gramStart"/>
      <w:r w:rsidRPr="00DB0EE1">
        <w:t>in order to</w:t>
      </w:r>
      <w:proofErr w:type="gramEnd"/>
      <w:r w:rsidRPr="00DB0EE1">
        <w:t xml:space="preserve"> </w:t>
      </w:r>
      <w:r w:rsidR="003A4150">
        <w:t xml:space="preserve">ease the </w:t>
      </w:r>
      <w:r w:rsidRPr="00DB0EE1">
        <w:t xml:space="preserve">implementation </w:t>
      </w:r>
      <w:r w:rsidR="003E5B6F">
        <w:t>comprehension</w:t>
      </w:r>
      <w:r w:rsidRPr="00DB0EE1">
        <w:t>.</w:t>
      </w:r>
    </w:p>
    <w:p w14:paraId="683C02D9" w14:textId="71E07C89" w:rsidR="00FA7B4F" w:rsidRDefault="00FA7B4F" w:rsidP="00504838">
      <w:pPr>
        <w:pStyle w:val="Ttulo2"/>
        <w:rPr>
          <w:lang w:val="en-US"/>
        </w:rPr>
      </w:pPr>
      <w:r>
        <w:rPr>
          <w:lang w:val="en-US"/>
        </w:rPr>
        <w:t>What is PCA</w:t>
      </w:r>
      <w:r w:rsidR="007024EC">
        <w:rPr>
          <w:lang w:val="en-US"/>
        </w:rPr>
        <w:t xml:space="preserve"> and SVD</w:t>
      </w:r>
      <w:r>
        <w:rPr>
          <w:lang w:val="en-US"/>
        </w:rPr>
        <w:t>?</w:t>
      </w:r>
    </w:p>
    <w:p w14:paraId="6740B9C1" w14:textId="65AC94BD" w:rsidR="000975E4" w:rsidRPr="000975E4" w:rsidRDefault="000975E4" w:rsidP="00B11215">
      <w:pPr>
        <w:spacing w:before="240"/>
        <w:ind w:firstLine="0"/>
        <w:rPr>
          <w:lang w:val="en-US"/>
        </w:rPr>
      </w:pPr>
      <w:r w:rsidRPr="000975E4">
        <w:rPr>
          <w:lang w:val="en-US"/>
        </w:rPr>
        <w:t xml:space="preserve">In this project, one of the algorithms used for preprocessing is Principal Component Analysis, which in short is PCA. This algorithm is classified as a signal representation algorithm, </w:t>
      </w:r>
      <w:proofErr w:type="gramStart"/>
      <w:r w:rsidRPr="000975E4">
        <w:rPr>
          <w:lang w:val="en-US"/>
        </w:rPr>
        <w:t>i.e.</w:t>
      </w:r>
      <w:proofErr w:type="gramEnd"/>
      <w:r w:rsidRPr="000975E4">
        <w:rPr>
          <w:lang w:val="en-US"/>
        </w:rPr>
        <w:t xml:space="preserve"> its objective is to map the actual data into a lower dimensional space. </w:t>
      </w:r>
      <w:r w:rsidR="00761855" w:rsidRPr="000975E4">
        <w:rPr>
          <w:lang w:val="en-US"/>
        </w:rPr>
        <w:t>So,</w:t>
      </w:r>
      <w:r w:rsidRPr="000975E4">
        <w:rPr>
          <w:lang w:val="en-US"/>
        </w:rPr>
        <w:t xml:space="preserve"> it tries to reduce the number of dimensions of a dataset. </w:t>
      </w:r>
    </w:p>
    <w:p w14:paraId="3922FFC0" w14:textId="77777777" w:rsidR="000975E4" w:rsidRPr="000975E4" w:rsidRDefault="000975E4" w:rsidP="00B11215">
      <w:pPr>
        <w:spacing w:before="240"/>
        <w:ind w:firstLine="0"/>
        <w:rPr>
          <w:lang w:val="en-US"/>
        </w:rPr>
      </w:pPr>
      <w:r w:rsidRPr="000975E4">
        <w:rPr>
          <w:lang w:val="en-US"/>
        </w:rPr>
        <w:t xml:space="preserve">The goal is not only to reduce the number of dimensions, but also to preserve randomness without losing important data. </w:t>
      </w:r>
    </w:p>
    <w:p w14:paraId="0EBA2C0A" w14:textId="50926944" w:rsidR="000975E4" w:rsidRPr="000975E4" w:rsidRDefault="000975E4" w:rsidP="00B11215">
      <w:pPr>
        <w:spacing w:before="240"/>
        <w:ind w:firstLine="0"/>
        <w:rPr>
          <w:lang w:val="en-US"/>
        </w:rPr>
      </w:pPr>
      <w:r w:rsidRPr="000975E4">
        <w:rPr>
          <w:lang w:val="en-US"/>
        </w:rPr>
        <w:t>The technique that PCA uses to do the dimension reduction is feature extraction, which is based on the idea that by using the features of the original data, it creates a new subset of data</w:t>
      </w:r>
      <w:r w:rsidR="00BA32D2">
        <w:rPr>
          <w:lang w:val="en-US"/>
        </w:rPr>
        <w:t xml:space="preserve"> features</w:t>
      </w:r>
      <w:r w:rsidRPr="000975E4">
        <w:rPr>
          <w:lang w:val="en-US"/>
        </w:rPr>
        <w:t xml:space="preserve"> as a combination of the current one that reduces the dimension of the data.</w:t>
      </w:r>
    </w:p>
    <w:p w14:paraId="17383375" w14:textId="7B3F0276" w:rsidR="000975E4" w:rsidRDefault="000975E4" w:rsidP="00B11215">
      <w:pPr>
        <w:spacing w:before="240"/>
        <w:ind w:firstLine="0"/>
        <w:rPr>
          <w:lang w:val="en-US"/>
        </w:rPr>
      </w:pPr>
      <w:r w:rsidRPr="000975E4">
        <w:rPr>
          <w:lang w:val="en-US"/>
        </w:rPr>
        <w:t>To do this, the PCA calculates principal components, which are new variables that are constructed as linear combinations or mixtures of the initial variables. And these new variables are orthogonal and capture the maximum variance of the data, so that components that have less variance are not used. The following figure shows an example of a PCA.</w:t>
      </w:r>
    </w:p>
    <w:p w14:paraId="782901DD" w14:textId="77777777" w:rsidR="00E3120F" w:rsidRDefault="00E3120F" w:rsidP="00E3120F">
      <w:pPr>
        <w:keepNext/>
        <w:spacing w:before="240"/>
        <w:ind w:firstLine="0"/>
        <w:jc w:val="center"/>
      </w:pPr>
      <w:r>
        <w:rPr>
          <w:noProof/>
        </w:rPr>
        <w:lastRenderedPageBreak/>
        <w:drawing>
          <wp:inline distT="0" distB="0" distL="0" distR="0" wp14:anchorId="451536CE" wp14:editId="2359797B">
            <wp:extent cx="3060700" cy="3060700"/>
            <wp:effectExtent l="0" t="0" r="6350" b="6350"/>
            <wp:docPr id="5" name="Imagen 5" descr="Principal component analys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700" cy="3060700"/>
                    </a:xfrm>
                    <a:prstGeom prst="rect">
                      <a:avLst/>
                    </a:prstGeom>
                    <a:noFill/>
                    <a:ln>
                      <a:noFill/>
                    </a:ln>
                  </pic:spPr>
                </pic:pic>
              </a:graphicData>
            </a:graphic>
          </wp:inline>
        </w:drawing>
      </w:r>
    </w:p>
    <w:p w14:paraId="3B4E6027" w14:textId="6DFC2EF9" w:rsidR="00E3120F" w:rsidRDefault="00E3120F" w:rsidP="00E3120F">
      <w:pPr>
        <w:pStyle w:val="Descripcin"/>
        <w:jc w:val="center"/>
        <w:rPr>
          <w:i w:val="0"/>
          <w:iCs w:val="0"/>
          <w:color w:val="auto"/>
        </w:rPr>
      </w:pPr>
      <w:r w:rsidRPr="00E3120F">
        <w:rPr>
          <w:i w:val="0"/>
          <w:iCs w:val="0"/>
          <w:color w:val="auto"/>
        </w:rPr>
        <w:t xml:space="preserve">Figure </w:t>
      </w:r>
      <w:r w:rsidRPr="00E3120F">
        <w:rPr>
          <w:i w:val="0"/>
          <w:iCs w:val="0"/>
          <w:color w:val="auto"/>
        </w:rPr>
        <w:fldChar w:fldCharType="begin"/>
      </w:r>
      <w:r w:rsidRPr="00E3120F">
        <w:rPr>
          <w:i w:val="0"/>
          <w:iCs w:val="0"/>
          <w:color w:val="auto"/>
        </w:rPr>
        <w:instrText xml:space="preserve"> SEQ Figure \* ARABIC </w:instrText>
      </w:r>
      <w:r w:rsidRPr="00E3120F">
        <w:rPr>
          <w:i w:val="0"/>
          <w:iCs w:val="0"/>
          <w:color w:val="auto"/>
        </w:rPr>
        <w:fldChar w:fldCharType="separate"/>
      </w:r>
      <w:r w:rsidR="009D19FC">
        <w:rPr>
          <w:i w:val="0"/>
          <w:iCs w:val="0"/>
          <w:noProof/>
          <w:color w:val="auto"/>
        </w:rPr>
        <w:t>1</w:t>
      </w:r>
      <w:r w:rsidRPr="00E3120F">
        <w:rPr>
          <w:i w:val="0"/>
          <w:iCs w:val="0"/>
          <w:color w:val="auto"/>
        </w:rPr>
        <w:fldChar w:fldCharType="end"/>
      </w:r>
      <w:r w:rsidRPr="00E3120F">
        <w:rPr>
          <w:i w:val="0"/>
          <w:iCs w:val="0"/>
          <w:color w:val="auto"/>
        </w:rPr>
        <w:t>: PCA example</w:t>
      </w:r>
      <w:sdt>
        <w:sdtPr>
          <w:rPr>
            <w:i w:val="0"/>
            <w:iCs w:val="0"/>
            <w:color w:val="auto"/>
          </w:rPr>
          <w:id w:val="-1304238063"/>
          <w:citation/>
        </w:sdtPr>
        <w:sdtEndPr/>
        <w:sdtContent>
          <w:r w:rsidRPr="00E3120F">
            <w:rPr>
              <w:i w:val="0"/>
              <w:iCs w:val="0"/>
              <w:color w:val="auto"/>
            </w:rPr>
            <w:fldChar w:fldCharType="begin"/>
          </w:r>
          <w:r w:rsidRPr="006C2452">
            <w:rPr>
              <w:i w:val="0"/>
              <w:iCs w:val="0"/>
              <w:color w:val="auto"/>
            </w:rPr>
            <w:instrText xml:space="preserve">CITATION Wik1 \l 3082 </w:instrText>
          </w:r>
          <w:r w:rsidRPr="00E3120F">
            <w:rPr>
              <w:i w:val="0"/>
              <w:iCs w:val="0"/>
              <w:color w:val="auto"/>
            </w:rPr>
            <w:fldChar w:fldCharType="separate"/>
          </w:r>
          <w:r w:rsidR="00C16DF4" w:rsidRPr="006C2452">
            <w:rPr>
              <w:i w:val="0"/>
              <w:iCs w:val="0"/>
              <w:noProof/>
              <w:color w:val="auto"/>
            </w:rPr>
            <w:t xml:space="preserve"> </w:t>
          </w:r>
          <w:r w:rsidR="00C16DF4" w:rsidRPr="006C2452">
            <w:rPr>
              <w:noProof/>
              <w:color w:val="auto"/>
            </w:rPr>
            <w:t>(Wikipedia, 2022)</w:t>
          </w:r>
          <w:r w:rsidRPr="00E3120F">
            <w:rPr>
              <w:i w:val="0"/>
              <w:iCs w:val="0"/>
              <w:color w:val="auto"/>
            </w:rPr>
            <w:fldChar w:fldCharType="end"/>
          </w:r>
        </w:sdtContent>
      </w:sdt>
    </w:p>
    <w:p w14:paraId="621ACF57" w14:textId="518DEE90" w:rsidR="000975E4" w:rsidRPr="00405BF7" w:rsidRDefault="00405BF7" w:rsidP="00405BF7">
      <w:pPr>
        <w:ind w:firstLine="0"/>
      </w:pPr>
      <w:r w:rsidRPr="00405BF7">
        <w:t>As can be seen in the image above, two orthogonal components with high variance are obtained from a set of data using PCA.</w:t>
      </w:r>
    </w:p>
    <w:p w14:paraId="274B0B56" w14:textId="73362B97" w:rsidR="00DB0EE1" w:rsidRPr="00DB0EE1" w:rsidRDefault="004102C1" w:rsidP="004102C1">
      <w:pPr>
        <w:ind w:firstLine="0"/>
        <w:rPr>
          <w:lang w:val="en-US"/>
        </w:rPr>
      </w:pPr>
      <w:r w:rsidRPr="004102C1">
        <w:rPr>
          <w:lang w:val="en-US"/>
        </w:rPr>
        <w:t xml:space="preserve">In this </w:t>
      </w:r>
      <w:r w:rsidR="00D9522E">
        <w:rPr>
          <w:lang w:val="en-US"/>
        </w:rPr>
        <w:t>project</w:t>
      </w:r>
      <w:r w:rsidRPr="004102C1">
        <w:rPr>
          <w:lang w:val="en-US"/>
        </w:rPr>
        <w:t>, the concept of Singular Value Decomposition</w:t>
      </w:r>
      <w:r w:rsidR="00D9522E">
        <w:rPr>
          <w:lang w:val="en-US"/>
        </w:rPr>
        <w:t xml:space="preserve"> (SVD) is also used</w:t>
      </w:r>
      <w:r w:rsidRPr="004102C1">
        <w:rPr>
          <w:lang w:val="en-US"/>
        </w:rPr>
        <w:t xml:space="preserve">. Unlike PCA, SVD is not a technique to reduce the dimensionality of the data. Rather, it is a technique for decomposing a matrix into three matrices, one of which is the diagonal of eigenvectors, which can be very useful in some respects. The relationship between SVD and PCA is that SVD extracts data in the direction of highest variance, which is useful </w:t>
      </w:r>
      <w:r w:rsidR="00BE3DD9">
        <w:rPr>
          <w:lang w:val="en-US"/>
        </w:rPr>
        <w:t>to compute the principal components in</w:t>
      </w:r>
      <w:r w:rsidRPr="004102C1">
        <w:rPr>
          <w:lang w:val="en-US"/>
        </w:rPr>
        <w:t xml:space="preserve"> PCA.</w:t>
      </w:r>
    </w:p>
    <w:p w14:paraId="59978319" w14:textId="56A6021D" w:rsidR="006F0757" w:rsidRPr="00D65070" w:rsidRDefault="00320C19" w:rsidP="00D65070">
      <w:pPr>
        <w:pStyle w:val="Ttulo2"/>
        <w:rPr>
          <w:lang w:val="en-US"/>
        </w:rPr>
      </w:pPr>
      <w:r>
        <w:rPr>
          <w:lang w:val="en-US"/>
        </w:rPr>
        <w:t>What is a K-NN Classifier?</w:t>
      </w:r>
    </w:p>
    <w:p w14:paraId="37EF574F" w14:textId="681FC323" w:rsidR="003715E1" w:rsidRPr="003715E1" w:rsidRDefault="003715E1" w:rsidP="008B4C09">
      <w:pPr>
        <w:autoSpaceDE/>
        <w:autoSpaceDN/>
        <w:adjustRightInd/>
        <w:spacing w:after="200" w:line="276" w:lineRule="auto"/>
        <w:ind w:firstLine="0"/>
      </w:pPr>
      <w:r w:rsidRPr="003715E1">
        <w:t xml:space="preserve">The K-NN classifier is a type of </w:t>
      </w:r>
      <w:proofErr w:type="gramStart"/>
      <w:r w:rsidR="00B63675" w:rsidRPr="003715E1">
        <w:t>instance based</w:t>
      </w:r>
      <w:proofErr w:type="gramEnd"/>
      <w:r w:rsidR="00B63675" w:rsidRPr="003715E1">
        <w:t xml:space="preserve"> learning (IBL) </w:t>
      </w:r>
      <w:r w:rsidRPr="003715E1">
        <w:t xml:space="preserve">algorithm, also called memory based learning. This type of algorithms </w:t>
      </w:r>
      <w:r w:rsidR="008B4C09" w:rsidRPr="003715E1">
        <w:t>is</w:t>
      </w:r>
      <w:r w:rsidRPr="003715E1">
        <w:t xml:space="preserve"> also known as lazy learning algorithms since they only perform computations when a new instance arrives. IBL algorithms are based on comparing new instances with known instances already stored in memory to predict the outcome of the new instance. </w:t>
      </w:r>
    </w:p>
    <w:p w14:paraId="73F53369" w14:textId="3D1BD1AC" w:rsidR="003715E1" w:rsidRPr="003715E1" w:rsidRDefault="003715E1" w:rsidP="008B4C09">
      <w:pPr>
        <w:autoSpaceDE/>
        <w:autoSpaceDN/>
        <w:adjustRightInd/>
        <w:spacing w:after="200" w:line="276" w:lineRule="auto"/>
        <w:ind w:firstLine="0"/>
      </w:pPr>
      <w:r w:rsidRPr="003715E1">
        <w:t xml:space="preserve">The K-NN classifier is part of the IBL algorithms and focuses on the idea that all instances are points within an n-dimensional space and defines a </w:t>
      </w:r>
      <w:r w:rsidR="00744163" w:rsidRPr="003715E1">
        <w:t>neighbour</w:t>
      </w:r>
      <w:r w:rsidRPr="003715E1">
        <w:t xml:space="preserve"> instance in terms of its distance from its nearest instances.</w:t>
      </w:r>
    </w:p>
    <w:p w14:paraId="519E994F" w14:textId="0DF701AC" w:rsidR="00C16DF4" w:rsidRDefault="003715E1" w:rsidP="008B4C09">
      <w:pPr>
        <w:autoSpaceDE/>
        <w:autoSpaceDN/>
        <w:adjustRightInd/>
        <w:spacing w:after="200" w:line="276" w:lineRule="auto"/>
        <w:ind w:firstLine="0"/>
        <w:rPr>
          <w:lang w:val="es-ES"/>
        </w:rPr>
      </w:pPr>
      <w:r w:rsidRPr="003715E1">
        <w:t xml:space="preserve">The K in the K-NN algorithm stands for the number of neighbours to look at when a new instance arrives. And to predict the outcome of this instance, </w:t>
      </w:r>
      <w:r w:rsidRPr="003715E1">
        <w:lastRenderedPageBreak/>
        <w:t xml:space="preserve">what is done is to look at the k nearest </w:t>
      </w:r>
      <w:r w:rsidR="0034680C" w:rsidRPr="003715E1">
        <w:t>instances and</w:t>
      </w:r>
      <w:r w:rsidRPr="003715E1">
        <w:t xml:space="preserve"> classify it in the same </w:t>
      </w:r>
      <w:r w:rsidRPr="00C16DF4">
        <w:t>way as most of the K instances near it. The following figure shows an example of K-NN.</w:t>
      </w:r>
    </w:p>
    <w:p w14:paraId="69A4FAC7" w14:textId="77777777" w:rsidR="00C16DF4" w:rsidRDefault="00C16DF4" w:rsidP="00C16DF4">
      <w:pPr>
        <w:keepNext/>
        <w:autoSpaceDE/>
        <w:autoSpaceDN/>
        <w:adjustRightInd/>
        <w:spacing w:after="200" w:line="276" w:lineRule="auto"/>
        <w:ind w:firstLine="0"/>
        <w:jc w:val="center"/>
      </w:pPr>
      <w:r>
        <w:rPr>
          <w:noProof/>
        </w:rPr>
        <w:drawing>
          <wp:inline distT="0" distB="0" distL="0" distR="0" wp14:anchorId="516B1A2C" wp14:editId="29DEEBC0">
            <wp:extent cx="3149600" cy="284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2844800"/>
                    </a:xfrm>
                    <a:prstGeom prst="rect">
                      <a:avLst/>
                    </a:prstGeom>
                    <a:noFill/>
                    <a:ln>
                      <a:noFill/>
                    </a:ln>
                  </pic:spPr>
                </pic:pic>
              </a:graphicData>
            </a:graphic>
          </wp:inline>
        </w:drawing>
      </w:r>
    </w:p>
    <w:p w14:paraId="793587A5" w14:textId="16A9B558" w:rsidR="00C16DF4" w:rsidRDefault="00C16DF4" w:rsidP="00C16DF4">
      <w:pPr>
        <w:pStyle w:val="Descripcin"/>
        <w:jc w:val="center"/>
        <w:rPr>
          <w:i w:val="0"/>
          <w:iCs w:val="0"/>
          <w:color w:val="auto"/>
        </w:rPr>
      </w:pPr>
      <w:r w:rsidRPr="00C16DF4">
        <w:rPr>
          <w:i w:val="0"/>
          <w:iCs w:val="0"/>
          <w:color w:val="auto"/>
        </w:rPr>
        <w:t xml:space="preserve">Figure </w:t>
      </w:r>
      <w:r w:rsidRPr="00C16DF4">
        <w:rPr>
          <w:i w:val="0"/>
          <w:iCs w:val="0"/>
          <w:color w:val="auto"/>
        </w:rPr>
        <w:fldChar w:fldCharType="begin"/>
      </w:r>
      <w:r w:rsidRPr="00C16DF4">
        <w:rPr>
          <w:i w:val="0"/>
          <w:iCs w:val="0"/>
          <w:color w:val="auto"/>
        </w:rPr>
        <w:instrText xml:space="preserve"> SEQ Figure \* ARABIC </w:instrText>
      </w:r>
      <w:r w:rsidRPr="00C16DF4">
        <w:rPr>
          <w:i w:val="0"/>
          <w:iCs w:val="0"/>
          <w:color w:val="auto"/>
        </w:rPr>
        <w:fldChar w:fldCharType="separate"/>
      </w:r>
      <w:r w:rsidR="009D19FC">
        <w:rPr>
          <w:i w:val="0"/>
          <w:iCs w:val="0"/>
          <w:noProof/>
          <w:color w:val="auto"/>
        </w:rPr>
        <w:t>2</w:t>
      </w:r>
      <w:r w:rsidRPr="00C16DF4">
        <w:rPr>
          <w:i w:val="0"/>
          <w:iCs w:val="0"/>
          <w:color w:val="auto"/>
        </w:rPr>
        <w:fldChar w:fldCharType="end"/>
      </w:r>
      <w:r w:rsidRPr="00C16DF4">
        <w:rPr>
          <w:i w:val="0"/>
          <w:iCs w:val="0"/>
          <w:color w:val="auto"/>
        </w:rPr>
        <w:t xml:space="preserve">: K-NN example </w:t>
      </w:r>
      <w:sdt>
        <w:sdtPr>
          <w:rPr>
            <w:i w:val="0"/>
            <w:iCs w:val="0"/>
            <w:color w:val="auto"/>
          </w:rPr>
          <w:id w:val="-1297522527"/>
          <w:citation/>
        </w:sdtPr>
        <w:sdtEndPr/>
        <w:sdtContent>
          <w:r w:rsidRPr="00C16DF4">
            <w:rPr>
              <w:i w:val="0"/>
              <w:iCs w:val="0"/>
              <w:color w:val="auto"/>
            </w:rPr>
            <w:fldChar w:fldCharType="begin"/>
          </w:r>
          <w:r w:rsidRPr="00C16DF4">
            <w:rPr>
              <w:i w:val="0"/>
              <w:iCs w:val="0"/>
              <w:color w:val="auto"/>
            </w:rPr>
            <w:instrText xml:space="preserve">CITATION Wik2 \l 3082 </w:instrText>
          </w:r>
          <w:r w:rsidRPr="00C16DF4">
            <w:rPr>
              <w:i w:val="0"/>
              <w:iCs w:val="0"/>
              <w:color w:val="auto"/>
            </w:rPr>
            <w:fldChar w:fldCharType="separate"/>
          </w:r>
          <w:r w:rsidRPr="00C16DF4">
            <w:rPr>
              <w:i w:val="0"/>
              <w:iCs w:val="0"/>
              <w:noProof/>
              <w:color w:val="auto"/>
            </w:rPr>
            <w:t>(Wikipedia, 2022)</w:t>
          </w:r>
          <w:r w:rsidRPr="00C16DF4">
            <w:rPr>
              <w:i w:val="0"/>
              <w:iCs w:val="0"/>
              <w:color w:val="auto"/>
            </w:rPr>
            <w:fldChar w:fldCharType="end"/>
          </w:r>
        </w:sdtContent>
      </w:sdt>
    </w:p>
    <w:p w14:paraId="5D58177E" w14:textId="46F5181D" w:rsidR="002C63C6" w:rsidRPr="0034680C" w:rsidRDefault="0034680C" w:rsidP="0034680C">
      <w:pPr>
        <w:autoSpaceDE/>
        <w:autoSpaceDN/>
        <w:adjustRightInd/>
        <w:spacing w:after="200" w:line="276" w:lineRule="auto"/>
        <w:ind w:firstLine="0"/>
        <w:rPr>
          <w:rFonts w:cs="Times New Roman"/>
          <w:b/>
          <w:sz w:val="34"/>
          <w:szCs w:val="34"/>
        </w:rPr>
      </w:pPr>
      <w:r w:rsidRPr="0034680C">
        <w:t>As can be seen in the example, if K=3 the new green instance will be red as there are two red instances and one blue instance as the three closest instances. But if k=5, the result would be that the new instance would be blue.</w:t>
      </w:r>
      <w:r w:rsidR="002C63C6" w:rsidRPr="0034680C">
        <w:br w:type="page"/>
      </w:r>
    </w:p>
    <w:p w14:paraId="6E391466" w14:textId="400BEC33" w:rsidR="005E51EB" w:rsidRDefault="001626E9" w:rsidP="001F57BF">
      <w:pPr>
        <w:pStyle w:val="Ttulo1"/>
        <w:rPr>
          <w:lang w:val="en-US"/>
        </w:rPr>
      </w:pPr>
      <w:r>
        <w:rPr>
          <w:lang w:val="en-US"/>
        </w:rPr>
        <w:lastRenderedPageBreak/>
        <w:t xml:space="preserve">Practical </w:t>
      </w:r>
      <w:r w:rsidR="00D97E03">
        <w:rPr>
          <w:lang w:val="en-US"/>
        </w:rPr>
        <w:t>Implementation</w:t>
      </w:r>
    </w:p>
    <w:p w14:paraId="24713D37" w14:textId="443DFFDF" w:rsidR="008742E6" w:rsidRPr="00862186" w:rsidRDefault="00862186" w:rsidP="008742E6">
      <w:pPr>
        <w:ind w:firstLine="0"/>
      </w:pPr>
      <w:r w:rsidRPr="00862186">
        <w:t xml:space="preserve">This practice consists of working with the </w:t>
      </w:r>
      <w:proofErr w:type="spellStart"/>
      <w:r w:rsidRPr="00862186">
        <w:t>sklearn</w:t>
      </w:r>
      <w:proofErr w:type="spellEnd"/>
      <w:r w:rsidRPr="00862186">
        <w:t xml:space="preserve"> digits dataset where a series of digits of 8x8 pixels are given, and where an analysis, a pre-processing using PCA and a post-classification using the K-NN algorithm </w:t>
      </w:r>
      <w:proofErr w:type="gramStart"/>
      <w:r w:rsidRPr="00862186">
        <w:t>have to</w:t>
      </w:r>
      <w:proofErr w:type="gramEnd"/>
      <w:r w:rsidRPr="00862186">
        <w:t xml:space="preserve"> be done.</w:t>
      </w:r>
    </w:p>
    <w:p w14:paraId="2C18C297" w14:textId="23E3177C" w:rsidR="002C63C6" w:rsidRDefault="002C63C6" w:rsidP="002C63C6">
      <w:pPr>
        <w:pStyle w:val="Ttulo2"/>
        <w:rPr>
          <w:lang w:val="en-US"/>
        </w:rPr>
      </w:pPr>
      <w:r>
        <w:rPr>
          <w:lang w:val="en-US"/>
        </w:rPr>
        <w:t>Data analysis</w:t>
      </w:r>
    </w:p>
    <w:p w14:paraId="5A08B1C2" w14:textId="7A5EEE3D" w:rsidR="00374745" w:rsidRDefault="00374745" w:rsidP="00374745">
      <w:pPr>
        <w:ind w:firstLine="0"/>
        <w:rPr>
          <w:lang w:val="en-US"/>
        </w:rPr>
      </w:pPr>
      <w:r w:rsidRPr="00374745">
        <w:rPr>
          <w:lang w:val="en-US"/>
        </w:rPr>
        <w:t xml:space="preserve">In order to work with the </w:t>
      </w:r>
      <w:proofErr w:type="gramStart"/>
      <w:r w:rsidRPr="00374745">
        <w:rPr>
          <w:lang w:val="en-US"/>
        </w:rPr>
        <w:t>digits</w:t>
      </w:r>
      <w:proofErr w:type="gramEnd"/>
      <w:r w:rsidRPr="00374745">
        <w:rPr>
          <w:lang w:val="en-US"/>
        </w:rPr>
        <w:t xml:space="preserve"> dataset, the first thing to do is to load the dataset. Once we have done the load, we explore the dataset making a series of prints such as the number of simplexes, the shape, the target variable (which is the number resulting from the digits) and other data.</w:t>
      </w:r>
    </w:p>
    <w:p w14:paraId="26E6993E" w14:textId="42954501" w:rsidR="00374745" w:rsidRDefault="00374745" w:rsidP="00374745">
      <w:pPr>
        <w:ind w:firstLine="0"/>
        <w:rPr>
          <w:lang w:val="en-US"/>
        </w:rPr>
      </w:pPr>
    </w:p>
    <w:p w14:paraId="738502F7" w14:textId="5C7009BA" w:rsidR="009247B6" w:rsidRDefault="009247B6" w:rsidP="00374745">
      <w:pPr>
        <w:ind w:firstLine="0"/>
        <w:rPr>
          <w:lang w:val="en-US"/>
        </w:rPr>
      </w:pPr>
      <w:r>
        <w:rPr>
          <w:lang w:val="en-US"/>
        </w:rPr>
        <w:t xml:space="preserve">After loading the dataset, the first thing that we did was to show  </w:t>
      </w:r>
      <w:r w:rsidRPr="009247B6">
        <w:rPr>
          <w:i/>
          <w:iCs/>
          <w:lang w:val="en-US"/>
        </w:rPr>
        <w:t>DESCR</w:t>
      </w:r>
      <w:r w:rsidR="002A342E">
        <w:rPr>
          <w:i/>
          <w:iCs/>
          <w:lang w:val="en-US"/>
        </w:rPr>
        <w:t xml:space="preserve">, </w:t>
      </w:r>
      <w:r w:rsidR="002A342E">
        <w:rPr>
          <w:lang w:val="en-US"/>
        </w:rPr>
        <w:t>which is an a</w:t>
      </w:r>
      <w:r>
        <w:rPr>
          <w:lang w:val="en-US"/>
        </w:rPr>
        <w:t xml:space="preserve">ttribute </w:t>
      </w:r>
      <w:r w:rsidR="00324923">
        <w:rPr>
          <w:lang w:val="en-US"/>
        </w:rPr>
        <w:t>that</w:t>
      </w:r>
      <w:r>
        <w:rPr>
          <w:lang w:val="en-US"/>
        </w:rPr>
        <w:t xml:space="preserve"> </w:t>
      </w:r>
      <w:r w:rsidR="002A342E">
        <w:rPr>
          <w:lang w:val="en-US"/>
        </w:rPr>
        <w:t xml:space="preserve">containing metadata about the dataset. It shows the </w:t>
      </w:r>
      <w:r w:rsidR="004B3CAA">
        <w:rPr>
          <w:lang w:val="en-US"/>
        </w:rPr>
        <w:t>number</w:t>
      </w:r>
      <w:r w:rsidR="002A342E">
        <w:rPr>
          <w:lang w:val="en-US"/>
        </w:rPr>
        <w:t xml:space="preserve"> of </w:t>
      </w:r>
      <w:r w:rsidR="00BE65A9">
        <w:rPr>
          <w:lang w:val="en-US"/>
        </w:rPr>
        <w:t>digits, and the number of pixels per digit which is</w:t>
      </w:r>
      <w:r w:rsidR="005D7277">
        <w:rPr>
          <w:lang w:val="en-US"/>
        </w:rPr>
        <w:t xml:space="preserve"> 64 (8x8 Pixels)</w:t>
      </w:r>
    </w:p>
    <w:p w14:paraId="59EADEF1" w14:textId="5193E204" w:rsidR="005D7277" w:rsidRDefault="005D7277" w:rsidP="00374745">
      <w:pPr>
        <w:ind w:firstLine="0"/>
        <w:rPr>
          <w:lang w:val="en-US"/>
        </w:rPr>
      </w:pPr>
      <w:r>
        <w:rPr>
          <w:lang w:val="en-US"/>
        </w:rPr>
        <w:t xml:space="preserve">Also, it says that the digits are in </w:t>
      </w:r>
      <w:r w:rsidR="00293ACD">
        <w:rPr>
          <w:lang w:val="en-US"/>
        </w:rPr>
        <w:t>greyscale where 0 is white and 16 is dark, and all the numbers in between are different tones of grey.</w:t>
      </w:r>
    </w:p>
    <w:p w14:paraId="045CF8FB" w14:textId="77777777" w:rsidR="00293ACD" w:rsidRDefault="00BE65A9" w:rsidP="00293ACD">
      <w:pPr>
        <w:keepNext/>
        <w:spacing w:before="240"/>
        <w:ind w:firstLine="0"/>
      </w:pPr>
      <w:r w:rsidRPr="00BE65A9">
        <w:rPr>
          <w:noProof/>
          <w:lang w:val="en-US"/>
        </w:rPr>
        <w:drawing>
          <wp:inline distT="0" distB="0" distL="0" distR="0" wp14:anchorId="52478958" wp14:editId="4C2D8913">
            <wp:extent cx="4939665" cy="1500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665" cy="1500505"/>
                    </a:xfrm>
                    <a:prstGeom prst="rect">
                      <a:avLst/>
                    </a:prstGeom>
                  </pic:spPr>
                </pic:pic>
              </a:graphicData>
            </a:graphic>
          </wp:inline>
        </w:drawing>
      </w:r>
    </w:p>
    <w:p w14:paraId="0ECE0734" w14:textId="47C6702B" w:rsidR="00BE65A9" w:rsidRDefault="00293ACD" w:rsidP="00293ACD">
      <w:pPr>
        <w:pStyle w:val="Descripcin"/>
        <w:jc w:val="center"/>
        <w:rPr>
          <w:i w:val="0"/>
          <w:iCs w:val="0"/>
          <w:color w:val="auto"/>
        </w:rPr>
      </w:pPr>
      <w:r w:rsidRPr="00293ACD">
        <w:rPr>
          <w:i w:val="0"/>
          <w:iCs w:val="0"/>
          <w:color w:val="auto"/>
        </w:rPr>
        <w:t xml:space="preserve">Figure </w:t>
      </w:r>
      <w:r w:rsidRPr="00293ACD">
        <w:rPr>
          <w:i w:val="0"/>
          <w:iCs w:val="0"/>
          <w:color w:val="auto"/>
        </w:rPr>
        <w:fldChar w:fldCharType="begin"/>
      </w:r>
      <w:r w:rsidRPr="00293ACD">
        <w:rPr>
          <w:i w:val="0"/>
          <w:iCs w:val="0"/>
          <w:color w:val="auto"/>
        </w:rPr>
        <w:instrText xml:space="preserve"> SEQ Figure \* ARABIC </w:instrText>
      </w:r>
      <w:r w:rsidRPr="00293ACD">
        <w:rPr>
          <w:i w:val="0"/>
          <w:iCs w:val="0"/>
          <w:color w:val="auto"/>
        </w:rPr>
        <w:fldChar w:fldCharType="separate"/>
      </w:r>
      <w:r w:rsidR="009D19FC">
        <w:rPr>
          <w:i w:val="0"/>
          <w:iCs w:val="0"/>
          <w:noProof/>
          <w:color w:val="auto"/>
        </w:rPr>
        <w:t>3</w:t>
      </w:r>
      <w:r w:rsidRPr="00293ACD">
        <w:rPr>
          <w:i w:val="0"/>
          <w:iCs w:val="0"/>
          <w:color w:val="auto"/>
        </w:rPr>
        <w:fldChar w:fldCharType="end"/>
      </w:r>
      <w:r w:rsidRPr="00293ACD">
        <w:rPr>
          <w:i w:val="0"/>
          <w:iCs w:val="0"/>
          <w:color w:val="auto"/>
        </w:rPr>
        <w:t xml:space="preserve">: DESCR attribute in the </w:t>
      </w:r>
      <w:proofErr w:type="gramStart"/>
      <w:r w:rsidRPr="00293ACD">
        <w:rPr>
          <w:i w:val="0"/>
          <w:iCs w:val="0"/>
          <w:color w:val="auto"/>
        </w:rPr>
        <w:t>digits</w:t>
      </w:r>
      <w:proofErr w:type="gramEnd"/>
      <w:r w:rsidRPr="00293ACD">
        <w:rPr>
          <w:i w:val="0"/>
          <w:iCs w:val="0"/>
          <w:color w:val="auto"/>
        </w:rPr>
        <w:t xml:space="preserve"> dataset</w:t>
      </w:r>
      <w:r>
        <w:rPr>
          <w:i w:val="0"/>
          <w:iCs w:val="0"/>
          <w:color w:val="auto"/>
        </w:rPr>
        <w:t>.</w:t>
      </w:r>
    </w:p>
    <w:p w14:paraId="1903540D" w14:textId="6F533454" w:rsidR="00293ACD" w:rsidRDefault="00293ACD" w:rsidP="00293ACD">
      <w:pPr>
        <w:ind w:firstLine="0"/>
      </w:pPr>
      <w:r>
        <w:t>After that, we showed an example of a digit to show how data is presented. In this case, we showed digit 1021, but this analysis could have been done with any other digit in the dataset.</w:t>
      </w:r>
    </w:p>
    <w:p w14:paraId="4D9AC1BE" w14:textId="77777777" w:rsidR="00BF30DA" w:rsidRDefault="00BF30DA" w:rsidP="00BF30DA">
      <w:pPr>
        <w:keepNext/>
        <w:ind w:firstLine="0"/>
        <w:jc w:val="center"/>
      </w:pPr>
      <w:r w:rsidRPr="00BF30DA">
        <w:rPr>
          <w:noProof/>
        </w:rPr>
        <w:lastRenderedPageBreak/>
        <w:drawing>
          <wp:inline distT="0" distB="0" distL="0" distR="0" wp14:anchorId="529E42AF" wp14:editId="375FD196">
            <wp:extent cx="4074758" cy="2641600"/>
            <wp:effectExtent l="0" t="0" r="254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7484" cy="2643367"/>
                    </a:xfrm>
                    <a:prstGeom prst="rect">
                      <a:avLst/>
                    </a:prstGeom>
                  </pic:spPr>
                </pic:pic>
              </a:graphicData>
            </a:graphic>
          </wp:inline>
        </w:drawing>
      </w:r>
    </w:p>
    <w:p w14:paraId="660B6A15" w14:textId="1DF66C72" w:rsidR="00293ACD" w:rsidRPr="00BF30DA" w:rsidRDefault="00BF30DA" w:rsidP="00BF30DA">
      <w:pPr>
        <w:pStyle w:val="Descripcin"/>
        <w:jc w:val="center"/>
        <w:rPr>
          <w:i w:val="0"/>
          <w:iCs w:val="0"/>
          <w:color w:val="auto"/>
        </w:rPr>
      </w:pPr>
      <w:r w:rsidRPr="00BF30DA">
        <w:rPr>
          <w:i w:val="0"/>
          <w:iCs w:val="0"/>
          <w:color w:val="auto"/>
        </w:rPr>
        <w:t xml:space="preserve">Figure </w:t>
      </w:r>
      <w:r w:rsidRPr="00BF30DA">
        <w:rPr>
          <w:i w:val="0"/>
          <w:iCs w:val="0"/>
          <w:color w:val="auto"/>
        </w:rPr>
        <w:fldChar w:fldCharType="begin"/>
      </w:r>
      <w:r w:rsidRPr="00BF30DA">
        <w:rPr>
          <w:i w:val="0"/>
          <w:iCs w:val="0"/>
          <w:color w:val="auto"/>
        </w:rPr>
        <w:instrText xml:space="preserve"> SEQ Figure \* ARABIC </w:instrText>
      </w:r>
      <w:r w:rsidRPr="00BF30DA">
        <w:rPr>
          <w:i w:val="0"/>
          <w:iCs w:val="0"/>
          <w:color w:val="auto"/>
        </w:rPr>
        <w:fldChar w:fldCharType="separate"/>
      </w:r>
      <w:r w:rsidR="009D19FC">
        <w:rPr>
          <w:i w:val="0"/>
          <w:iCs w:val="0"/>
          <w:noProof/>
          <w:color w:val="auto"/>
        </w:rPr>
        <w:t>4</w:t>
      </w:r>
      <w:r w:rsidRPr="00BF30DA">
        <w:rPr>
          <w:i w:val="0"/>
          <w:iCs w:val="0"/>
          <w:color w:val="auto"/>
        </w:rPr>
        <w:fldChar w:fldCharType="end"/>
      </w:r>
      <w:r w:rsidRPr="00BF30DA">
        <w:rPr>
          <w:i w:val="0"/>
          <w:iCs w:val="0"/>
          <w:color w:val="auto"/>
        </w:rPr>
        <w:t xml:space="preserve">: Digit example from the </w:t>
      </w:r>
      <w:proofErr w:type="gramStart"/>
      <w:r w:rsidRPr="00BF30DA">
        <w:rPr>
          <w:i w:val="0"/>
          <w:iCs w:val="0"/>
          <w:color w:val="auto"/>
        </w:rPr>
        <w:t>digits</w:t>
      </w:r>
      <w:proofErr w:type="gramEnd"/>
      <w:r w:rsidRPr="00BF30DA">
        <w:rPr>
          <w:i w:val="0"/>
          <w:iCs w:val="0"/>
          <w:color w:val="auto"/>
        </w:rPr>
        <w:t xml:space="preserve"> dataset</w:t>
      </w:r>
    </w:p>
    <w:p w14:paraId="2E97F791" w14:textId="657DC211" w:rsidR="00293ACD" w:rsidRDefault="00BF30DA" w:rsidP="009B52CE">
      <w:pPr>
        <w:ind w:firstLine="0"/>
        <w:rPr>
          <w:lang w:val="en-US"/>
        </w:rPr>
      </w:pPr>
      <w:r>
        <w:rPr>
          <w:lang w:val="en-US"/>
        </w:rPr>
        <w:t xml:space="preserve">As can be seen from the image, the target value </w:t>
      </w:r>
      <w:r w:rsidR="009324C1">
        <w:rPr>
          <w:lang w:val="en-US"/>
        </w:rPr>
        <w:t xml:space="preserve">of digit[1021] </w:t>
      </w:r>
      <w:r>
        <w:rPr>
          <w:lang w:val="en-US"/>
        </w:rPr>
        <w:t>is a 5</w:t>
      </w:r>
      <w:r w:rsidR="009324C1">
        <w:rPr>
          <w:lang w:val="en-US"/>
        </w:rPr>
        <w:t xml:space="preserve">. The digits.images[1021] shows the matrix </w:t>
      </w:r>
      <w:r w:rsidR="009B52CE">
        <w:rPr>
          <w:lang w:val="en-US"/>
        </w:rPr>
        <w:t>of numbers representing the digit (Remember that a 0 is white as bigger is the number darker it is up to 16).</w:t>
      </w:r>
    </w:p>
    <w:p w14:paraId="248B015C" w14:textId="3CC641BE" w:rsidR="009B52CE" w:rsidRDefault="009B52CE" w:rsidP="009B52CE">
      <w:pPr>
        <w:ind w:firstLine="0"/>
        <w:rPr>
          <w:lang w:val="en-US"/>
        </w:rPr>
      </w:pPr>
      <w:r>
        <w:rPr>
          <w:lang w:val="en-US"/>
        </w:rPr>
        <w:t>Then, we plot the digits.images[1021] and we can see that it is a 5 as the target value said.</w:t>
      </w:r>
    </w:p>
    <w:p w14:paraId="4DB77770" w14:textId="77777777" w:rsidR="00BC41BA" w:rsidRDefault="004E2435" w:rsidP="009B52CE">
      <w:pPr>
        <w:ind w:firstLine="0"/>
        <w:rPr>
          <w:lang w:val="en-US"/>
        </w:rPr>
      </w:pPr>
      <w:r>
        <w:rPr>
          <w:lang w:val="en-US"/>
        </w:rPr>
        <w:t xml:space="preserve">We also showed some extra metadata such as the number of samples or the </w:t>
      </w:r>
      <w:r w:rsidR="008D7D1B">
        <w:rPr>
          <w:lang w:val="en-US"/>
        </w:rPr>
        <w:t xml:space="preserve">target values for all digits. </w:t>
      </w:r>
    </w:p>
    <w:p w14:paraId="11A49CFB" w14:textId="77777777" w:rsidR="00BC41BA" w:rsidRDefault="00BC41BA" w:rsidP="00BC41BA">
      <w:pPr>
        <w:keepNext/>
        <w:ind w:firstLine="0"/>
      </w:pPr>
      <w:r w:rsidRPr="00BC41BA">
        <w:rPr>
          <w:noProof/>
          <w:lang w:val="en-US"/>
        </w:rPr>
        <w:drawing>
          <wp:inline distT="0" distB="0" distL="0" distR="0" wp14:anchorId="66414F7F" wp14:editId="084BA638">
            <wp:extent cx="4939665" cy="8845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9665" cy="884555"/>
                    </a:xfrm>
                    <a:prstGeom prst="rect">
                      <a:avLst/>
                    </a:prstGeom>
                  </pic:spPr>
                </pic:pic>
              </a:graphicData>
            </a:graphic>
          </wp:inline>
        </w:drawing>
      </w:r>
    </w:p>
    <w:p w14:paraId="1E33FA8F" w14:textId="570BF017" w:rsidR="00BC41BA" w:rsidRPr="00BE01A9" w:rsidRDefault="00BC41BA" w:rsidP="00BC41BA">
      <w:pPr>
        <w:pStyle w:val="Descripcin"/>
        <w:jc w:val="center"/>
        <w:rPr>
          <w:i w:val="0"/>
          <w:iCs w:val="0"/>
          <w:color w:val="auto"/>
          <w:lang w:val="en-US"/>
        </w:rPr>
      </w:pPr>
      <w:r w:rsidRPr="00BE01A9">
        <w:rPr>
          <w:i w:val="0"/>
          <w:iCs w:val="0"/>
          <w:color w:val="auto"/>
        </w:rPr>
        <w:t xml:space="preserve">Figure </w:t>
      </w:r>
      <w:r w:rsidRPr="00BE01A9">
        <w:rPr>
          <w:i w:val="0"/>
          <w:iCs w:val="0"/>
          <w:color w:val="auto"/>
        </w:rPr>
        <w:fldChar w:fldCharType="begin"/>
      </w:r>
      <w:r w:rsidRPr="00BE01A9">
        <w:rPr>
          <w:i w:val="0"/>
          <w:iCs w:val="0"/>
          <w:color w:val="auto"/>
        </w:rPr>
        <w:instrText xml:space="preserve"> SEQ Figure \* ARABIC </w:instrText>
      </w:r>
      <w:r w:rsidRPr="00BE01A9">
        <w:rPr>
          <w:i w:val="0"/>
          <w:iCs w:val="0"/>
          <w:color w:val="auto"/>
        </w:rPr>
        <w:fldChar w:fldCharType="separate"/>
      </w:r>
      <w:r w:rsidR="009D19FC">
        <w:rPr>
          <w:i w:val="0"/>
          <w:iCs w:val="0"/>
          <w:noProof/>
          <w:color w:val="auto"/>
        </w:rPr>
        <w:t>5</w:t>
      </w:r>
      <w:r w:rsidRPr="00BE01A9">
        <w:rPr>
          <w:i w:val="0"/>
          <w:iCs w:val="0"/>
          <w:color w:val="auto"/>
        </w:rPr>
        <w:fldChar w:fldCharType="end"/>
      </w:r>
      <w:r w:rsidRPr="00BE01A9">
        <w:rPr>
          <w:i w:val="0"/>
          <w:iCs w:val="0"/>
          <w:color w:val="auto"/>
        </w:rPr>
        <w:t>: Showing di</w:t>
      </w:r>
      <w:r w:rsidR="00BE01A9" w:rsidRPr="00BE01A9">
        <w:rPr>
          <w:i w:val="0"/>
          <w:iCs w:val="0"/>
          <w:color w:val="auto"/>
        </w:rPr>
        <w:t>gi</w:t>
      </w:r>
      <w:r w:rsidRPr="00BE01A9">
        <w:rPr>
          <w:i w:val="0"/>
          <w:iCs w:val="0"/>
          <w:color w:val="auto"/>
        </w:rPr>
        <w:t>ts dataset metadata</w:t>
      </w:r>
    </w:p>
    <w:p w14:paraId="1CD4DDA8" w14:textId="3DE2C597" w:rsidR="004E2435" w:rsidRDefault="008D7D1B" w:rsidP="009B52CE">
      <w:pPr>
        <w:ind w:firstLine="0"/>
        <w:rPr>
          <w:lang w:val="en-US"/>
        </w:rPr>
      </w:pPr>
      <w:r>
        <w:rPr>
          <w:lang w:val="en-US"/>
        </w:rPr>
        <w:t>As can be seen from the previous image, there are 1797</w:t>
      </w:r>
      <w:r w:rsidR="00BC41BA">
        <w:rPr>
          <w:lang w:val="en-US"/>
        </w:rPr>
        <w:t xml:space="preserve"> digits of 64 values each, as described by the DESCR attribute.</w:t>
      </w:r>
    </w:p>
    <w:p w14:paraId="3FC30E78" w14:textId="77777777" w:rsidR="00BE01A9" w:rsidRPr="00293ACD" w:rsidRDefault="00BE01A9" w:rsidP="009B52CE">
      <w:pPr>
        <w:ind w:firstLine="0"/>
        <w:rPr>
          <w:lang w:val="en-US"/>
        </w:rPr>
      </w:pPr>
    </w:p>
    <w:p w14:paraId="1E4FF127" w14:textId="4B4415EF" w:rsidR="002C63C6" w:rsidRDefault="002C63C6" w:rsidP="002C63C6">
      <w:pPr>
        <w:pStyle w:val="Ttulo2"/>
        <w:rPr>
          <w:lang w:val="en-US"/>
        </w:rPr>
      </w:pPr>
      <w:r>
        <w:rPr>
          <w:lang w:val="en-US"/>
        </w:rPr>
        <w:t>Preprocessing</w:t>
      </w:r>
    </w:p>
    <w:p w14:paraId="6A914D43" w14:textId="13F06116" w:rsidR="00125D8F" w:rsidRDefault="007A1016" w:rsidP="00DC22F1">
      <w:pPr>
        <w:ind w:firstLine="0"/>
        <w:rPr>
          <w:lang w:val="en-US"/>
        </w:rPr>
      </w:pPr>
      <w:r>
        <w:rPr>
          <w:lang w:val="en-US"/>
        </w:rPr>
        <w:t xml:space="preserve">After doing an initial data analysis, </w:t>
      </w:r>
      <w:r w:rsidR="00C32616">
        <w:rPr>
          <w:lang w:val="en-US"/>
        </w:rPr>
        <w:t>we had to start doing  a previous preprocessing prior to the KNN classification. As stated in the statement, we first had to do a data split</w:t>
      </w:r>
      <w:r w:rsidR="00361BE3">
        <w:rPr>
          <w:lang w:val="en-US"/>
        </w:rPr>
        <w:t xml:space="preserve"> with 75% of train data and a 25% of test</w:t>
      </w:r>
      <w:r w:rsidR="007E0CDD">
        <w:rPr>
          <w:lang w:val="en-US"/>
        </w:rPr>
        <w:t>. The purpose of dividin</w:t>
      </w:r>
      <w:r w:rsidR="00125D8F">
        <w:rPr>
          <w:lang w:val="en-US"/>
        </w:rPr>
        <w:t xml:space="preserve">g the data in test and train is to </w:t>
      </w:r>
      <w:r w:rsidR="00F74FA6">
        <w:rPr>
          <w:lang w:val="en-US"/>
        </w:rPr>
        <w:t xml:space="preserve">be able to use accurate data models. In our case, we divided it in the percentages stated in the </w:t>
      </w:r>
      <w:r w:rsidR="006036D7">
        <w:rPr>
          <w:lang w:val="en-US"/>
        </w:rPr>
        <w:t>description of the project and we added some randomness to make it more accurate.</w:t>
      </w:r>
    </w:p>
    <w:p w14:paraId="3165C6F7" w14:textId="77777777" w:rsidR="001C7299" w:rsidRDefault="001C7299" w:rsidP="001C7299">
      <w:pPr>
        <w:keepNext/>
      </w:pPr>
      <w:r w:rsidRPr="001C7299">
        <w:rPr>
          <w:noProof/>
          <w:lang w:val="en-US"/>
        </w:rPr>
        <w:lastRenderedPageBreak/>
        <w:drawing>
          <wp:inline distT="0" distB="0" distL="0" distR="0" wp14:anchorId="4128E34E" wp14:editId="5A439E24">
            <wp:extent cx="4939665" cy="2087245"/>
            <wp:effectExtent l="0" t="0" r="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65" cy="2087245"/>
                    </a:xfrm>
                    <a:prstGeom prst="rect">
                      <a:avLst/>
                    </a:prstGeom>
                  </pic:spPr>
                </pic:pic>
              </a:graphicData>
            </a:graphic>
          </wp:inline>
        </w:drawing>
      </w:r>
    </w:p>
    <w:p w14:paraId="035502D7" w14:textId="7D704BED" w:rsidR="00462A00" w:rsidRDefault="001C7299" w:rsidP="001C7299">
      <w:pPr>
        <w:pStyle w:val="Descripcin"/>
        <w:jc w:val="center"/>
        <w:rPr>
          <w:i w:val="0"/>
          <w:iCs w:val="0"/>
          <w:color w:val="auto"/>
        </w:rPr>
      </w:pPr>
      <w:r w:rsidRPr="001C7299">
        <w:rPr>
          <w:i w:val="0"/>
          <w:iCs w:val="0"/>
          <w:color w:val="auto"/>
        </w:rPr>
        <w:t xml:space="preserve">Figure </w:t>
      </w:r>
      <w:r w:rsidRPr="001C7299">
        <w:rPr>
          <w:i w:val="0"/>
          <w:iCs w:val="0"/>
          <w:color w:val="auto"/>
        </w:rPr>
        <w:fldChar w:fldCharType="begin"/>
      </w:r>
      <w:r w:rsidRPr="001C7299">
        <w:rPr>
          <w:i w:val="0"/>
          <w:iCs w:val="0"/>
          <w:color w:val="auto"/>
        </w:rPr>
        <w:instrText xml:space="preserve"> SEQ Figure \* ARABIC </w:instrText>
      </w:r>
      <w:r w:rsidRPr="001C7299">
        <w:rPr>
          <w:i w:val="0"/>
          <w:iCs w:val="0"/>
          <w:color w:val="auto"/>
        </w:rPr>
        <w:fldChar w:fldCharType="separate"/>
      </w:r>
      <w:r w:rsidR="009D19FC">
        <w:rPr>
          <w:i w:val="0"/>
          <w:iCs w:val="0"/>
          <w:noProof/>
          <w:color w:val="auto"/>
        </w:rPr>
        <w:t>6</w:t>
      </w:r>
      <w:r w:rsidRPr="001C7299">
        <w:rPr>
          <w:i w:val="0"/>
          <w:iCs w:val="0"/>
          <w:color w:val="auto"/>
        </w:rPr>
        <w:fldChar w:fldCharType="end"/>
      </w:r>
      <w:r w:rsidRPr="001C7299">
        <w:rPr>
          <w:i w:val="0"/>
          <w:iCs w:val="0"/>
          <w:color w:val="auto"/>
        </w:rPr>
        <w:t>: Data split in train and test</w:t>
      </w:r>
    </w:p>
    <w:p w14:paraId="2729F55D" w14:textId="22849030" w:rsidR="00BC0DC7" w:rsidRDefault="00BC0DC7" w:rsidP="00AC65B4">
      <w:pPr>
        <w:ind w:firstLine="0"/>
      </w:pPr>
      <w:r>
        <w:t xml:space="preserve">As can be seen from the image, we split the data and then we show how the train and test </w:t>
      </w:r>
      <w:r w:rsidR="000B0F90">
        <w:t>X and Y add up to 1797. The train data has 1797 * 0,75</w:t>
      </w:r>
      <w:r w:rsidR="00AC65B4">
        <w:t xml:space="preserve"> values which is 1347 digits, and for the test it is 1797*0,25 = 450.</w:t>
      </w:r>
    </w:p>
    <w:p w14:paraId="2B348C81" w14:textId="77E4CFE7" w:rsidR="00AA5F2E" w:rsidRDefault="00550493" w:rsidP="00AC65B4">
      <w:pPr>
        <w:ind w:firstLine="0"/>
      </w:pPr>
      <w:r>
        <w:t xml:space="preserve">Then, what we do is to normalize the data </w:t>
      </w:r>
      <w:r w:rsidR="00AA5F2E">
        <w:t>to obtain a zero mean and a unit variance, that is, variance can only have a value of 1 and 0.</w:t>
      </w:r>
    </w:p>
    <w:p w14:paraId="71027F59" w14:textId="77777777" w:rsidR="001C4A3F" w:rsidRDefault="0092131C" w:rsidP="001C4A3F">
      <w:pPr>
        <w:keepNext/>
        <w:ind w:firstLine="0"/>
      </w:pPr>
      <w:r w:rsidRPr="0092131C">
        <w:rPr>
          <w:noProof/>
        </w:rPr>
        <w:drawing>
          <wp:inline distT="0" distB="0" distL="0" distR="0" wp14:anchorId="79B70183" wp14:editId="65D57F2F">
            <wp:extent cx="4939665" cy="290766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9665" cy="2907665"/>
                    </a:xfrm>
                    <a:prstGeom prst="rect">
                      <a:avLst/>
                    </a:prstGeom>
                  </pic:spPr>
                </pic:pic>
              </a:graphicData>
            </a:graphic>
          </wp:inline>
        </w:drawing>
      </w:r>
    </w:p>
    <w:p w14:paraId="2008BCF8" w14:textId="1ACDBB1F" w:rsidR="00AA5F2E" w:rsidRPr="001C4A3F" w:rsidRDefault="001C4A3F" w:rsidP="001C4A3F">
      <w:pPr>
        <w:pStyle w:val="Descripcin"/>
        <w:jc w:val="center"/>
        <w:rPr>
          <w:i w:val="0"/>
          <w:iCs w:val="0"/>
          <w:color w:val="auto"/>
        </w:rPr>
      </w:pPr>
      <w:r w:rsidRPr="001C4A3F">
        <w:rPr>
          <w:i w:val="0"/>
          <w:iCs w:val="0"/>
          <w:color w:val="auto"/>
        </w:rPr>
        <w:t xml:space="preserve">Figure </w:t>
      </w:r>
      <w:r w:rsidRPr="001C4A3F">
        <w:rPr>
          <w:i w:val="0"/>
          <w:iCs w:val="0"/>
          <w:color w:val="auto"/>
        </w:rPr>
        <w:fldChar w:fldCharType="begin"/>
      </w:r>
      <w:r w:rsidRPr="001C4A3F">
        <w:rPr>
          <w:i w:val="0"/>
          <w:iCs w:val="0"/>
          <w:color w:val="auto"/>
        </w:rPr>
        <w:instrText xml:space="preserve"> SEQ Figure \* ARABIC </w:instrText>
      </w:r>
      <w:r w:rsidRPr="001C4A3F">
        <w:rPr>
          <w:i w:val="0"/>
          <w:iCs w:val="0"/>
          <w:color w:val="auto"/>
        </w:rPr>
        <w:fldChar w:fldCharType="separate"/>
      </w:r>
      <w:r w:rsidR="009D19FC">
        <w:rPr>
          <w:i w:val="0"/>
          <w:iCs w:val="0"/>
          <w:noProof/>
          <w:color w:val="auto"/>
        </w:rPr>
        <w:t>7</w:t>
      </w:r>
      <w:r w:rsidRPr="001C4A3F">
        <w:rPr>
          <w:i w:val="0"/>
          <w:iCs w:val="0"/>
          <w:color w:val="auto"/>
        </w:rPr>
        <w:fldChar w:fldCharType="end"/>
      </w:r>
      <w:r w:rsidRPr="001C4A3F">
        <w:rPr>
          <w:i w:val="0"/>
          <w:iCs w:val="0"/>
          <w:color w:val="auto"/>
        </w:rPr>
        <w:t>: Data normalization with zero mean and unit variance</w:t>
      </w:r>
    </w:p>
    <w:p w14:paraId="78DFEAB3" w14:textId="0A0356DF" w:rsidR="00033866" w:rsidRDefault="00033866" w:rsidP="00AC65B4">
      <w:pPr>
        <w:ind w:firstLine="0"/>
      </w:pPr>
      <w:r>
        <w:t xml:space="preserve">To do the </w:t>
      </w:r>
      <w:r w:rsidR="001C4A3F">
        <w:t>pre-processing</w:t>
      </w:r>
      <w:r>
        <w:t>, we use the</w:t>
      </w:r>
      <w:r w:rsidRPr="004B524B">
        <w:rPr>
          <w:rFonts w:ascii="Consolas" w:hAnsi="Consolas"/>
          <w:sz w:val="20"/>
          <w:szCs w:val="20"/>
        </w:rPr>
        <w:t xml:space="preserve"> </w:t>
      </w:r>
      <w:proofErr w:type="spellStart"/>
      <w:r w:rsidRPr="004B524B">
        <w:rPr>
          <w:rFonts w:ascii="Consolas" w:hAnsi="Consolas"/>
          <w:sz w:val="20"/>
          <w:szCs w:val="20"/>
        </w:rPr>
        <w:t>StandardScaler</w:t>
      </w:r>
      <w:proofErr w:type="spellEnd"/>
      <w:r w:rsidR="004B524B" w:rsidRPr="004B524B">
        <w:rPr>
          <w:rFonts w:ascii="Consolas" w:hAnsi="Consolas"/>
          <w:sz w:val="20"/>
          <w:szCs w:val="20"/>
        </w:rPr>
        <w:t>(</w:t>
      </w:r>
      <w:proofErr w:type="gramStart"/>
      <w:r w:rsidR="004B524B" w:rsidRPr="004B524B">
        <w:rPr>
          <w:rFonts w:ascii="Consolas" w:hAnsi="Consolas"/>
          <w:sz w:val="20"/>
          <w:szCs w:val="20"/>
        </w:rPr>
        <w:t>)</w:t>
      </w:r>
      <w:proofErr w:type="gramEnd"/>
      <w:r>
        <w:t xml:space="preserve"> and we first do a </w:t>
      </w:r>
      <w:r w:rsidRPr="00033866">
        <w:rPr>
          <w:rFonts w:ascii="Consolas" w:hAnsi="Consolas"/>
          <w:sz w:val="20"/>
          <w:szCs w:val="20"/>
        </w:rPr>
        <w:t>fit()</w:t>
      </w:r>
      <w:r w:rsidRPr="00033866">
        <w:rPr>
          <w:sz w:val="20"/>
          <w:szCs w:val="20"/>
        </w:rPr>
        <w:t xml:space="preserve"> </w:t>
      </w:r>
      <w:r>
        <w:t xml:space="preserve">and then a </w:t>
      </w:r>
      <w:r w:rsidRPr="00033866">
        <w:rPr>
          <w:rFonts w:ascii="Consolas" w:hAnsi="Consolas"/>
          <w:sz w:val="20"/>
          <w:szCs w:val="20"/>
        </w:rPr>
        <w:t>transform()</w:t>
      </w:r>
      <w:r>
        <w:rPr>
          <w:rFonts w:ascii="Consolas" w:hAnsi="Consolas"/>
        </w:rPr>
        <w:t>.</w:t>
      </w:r>
      <w:r w:rsidR="002A2D8D">
        <w:rPr>
          <w:rFonts w:ascii="Consolas" w:hAnsi="Consolas"/>
        </w:rPr>
        <w:t xml:space="preserve"> </w:t>
      </w:r>
      <w:r w:rsidR="002A2D8D">
        <w:t xml:space="preserve">After doing this, </w:t>
      </w:r>
      <w:r w:rsidR="00814CBF">
        <w:t xml:space="preserve">we print the values of the mean and from the array on the previous figure, we see that all the numbers are very small and almost close to 0. Then, we print the variance, and </w:t>
      </w:r>
      <w:proofErr w:type="gramStart"/>
      <w:r w:rsidR="00814CBF">
        <w:t>it can be seen that all</w:t>
      </w:r>
      <w:proofErr w:type="gramEnd"/>
      <w:r w:rsidR="00814CBF">
        <w:t xml:space="preserve"> the values are either 1 or 0. So the </w:t>
      </w:r>
      <w:r w:rsidR="001F799F">
        <w:t>pre-processing</w:t>
      </w:r>
      <w:r w:rsidR="00814CBF">
        <w:t xml:space="preserve"> was correct.</w:t>
      </w:r>
    </w:p>
    <w:p w14:paraId="6C48BCB8" w14:textId="77777777" w:rsidR="00872985" w:rsidRDefault="00B756C9" w:rsidP="00AC65B4">
      <w:pPr>
        <w:ind w:firstLine="0"/>
      </w:pPr>
      <w:r>
        <w:t xml:space="preserve">After doing this, </w:t>
      </w:r>
      <w:r w:rsidR="009B330A">
        <w:t>we had to apply the scaling on the test data. To do that, we used t</w:t>
      </w:r>
      <w:r w:rsidR="006F4066">
        <w:t xml:space="preserve">he </w:t>
      </w:r>
      <w:r w:rsidR="00872985">
        <w:t xml:space="preserve">same </w:t>
      </w:r>
      <w:r w:rsidR="006F4066">
        <w:t>scaler</w:t>
      </w:r>
      <w:r w:rsidR="00872985">
        <w:t xml:space="preserve"> of the train data</w:t>
      </w:r>
      <w:r w:rsidR="006F4066">
        <w:t xml:space="preserve"> </w:t>
      </w:r>
      <w:r w:rsidR="00872985">
        <w:t xml:space="preserve">to the test data. The following figure shows it: </w:t>
      </w:r>
    </w:p>
    <w:p w14:paraId="6F1440A5" w14:textId="77777777" w:rsidR="00BC57EF" w:rsidRDefault="00BC57EF" w:rsidP="00BC57EF">
      <w:pPr>
        <w:keepNext/>
        <w:ind w:firstLine="0"/>
      </w:pPr>
      <w:r w:rsidRPr="00BC57EF">
        <w:rPr>
          <w:noProof/>
        </w:rPr>
        <w:lastRenderedPageBreak/>
        <w:drawing>
          <wp:inline distT="0" distB="0" distL="0" distR="0" wp14:anchorId="3D0891C1" wp14:editId="1BAFB50A">
            <wp:extent cx="4939665" cy="490855"/>
            <wp:effectExtent l="0" t="0" r="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665" cy="490855"/>
                    </a:xfrm>
                    <a:prstGeom prst="rect">
                      <a:avLst/>
                    </a:prstGeom>
                  </pic:spPr>
                </pic:pic>
              </a:graphicData>
            </a:graphic>
          </wp:inline>
        </w:drawing>
      </w:r>
    </w:p>
    <w:p w14:paraId="7700DB0C" w14:textId="4BB28741" w:rsidR="00BC57EF" w:rsidRDefault="00BC57EF" w:rsidP="00BC57EF">
      <w:pPr>
        <w:pStyle w:val="Descripcin"/>
        <w:jc w:val="center"/>
        <w:rPr>
          <w:i w:val="0"/>
          <w:iCs w:val="0"/>
          <w:color w:val="auto"/>
        </w:rPr>
      </w:pPr>
      <w:r w:rsidRPr="00BC57EF">
        <w:rPr>
          <w:i w:val="0"/>
          <w:iCs w:val="0"/>
          <w:color w:val="auto"/>
        </w:rPr>
        <w:t xml:space="preserve">Figure </w:t>
      </w:r>
      <w:r w:rsidRPr="00BC57EF">
        <w:rPr>
          <w:i w:val="0"/>
          <w:iCs w:val="0"/>
          <w:color w:val="auto"/>
        </w:rPr>
        <w:fldChar w:fldCharType="begin"/>
      </w:r>
      <w:r w:rsidRPr="00BC57EF">
        <w:rPr>
          <w:i w:val="0"/>
          <w:iCs w:val="0"/>
          <w:color w:val="auto"/>
        </w:rPr>
        <w:instrText xml:space="preserve"> SEQ Figure \* ARABIC </w:instrText>
      </w:r>
      <w:r w:rsidRPr="00BC57EF">
        <w:rPr>
          <w:i w:val="0"/>
          <w:iCs w:val="0"/>
          <w:color w:val="auto"/>
        </w:rPr>
        <w:fldChar w:fldCharType="separate"/>
      </w:r>
      <w:r w:rsidR="009D19FC">
        <w:rPr>
          <w:i w:val="0"/>
          <w:iCs w:val="0"/>
          <w:noProof/>
          <w:color w:val="auto"/>
        </w:rPr>
        <w:t>8</w:t>
      </w:r>
      <w:r w:rsidRPr="00BC57EF">
        <w:rPr>
          <w:i w:val="0"/>
          <w:iCs w:val="0"/>
          <w:color w:val="auto"/>
        </w:rPr>
        <w:fldChar w:fldCharType="end"/>
      </w:r>
      <w:r w:rsidRPr="00BC57EF">
        <w:rPr>
          <w:i w:val="0"/>
          <w:iCs w:val="0"/>
          <w:color w:val="auto"/>
        </w:rPr>
        <w:t>: Applying scaling on the test data</w:t>
      </w:r>
    </w:p>
    <w:p w14:paraId="3D845409" w14:textId="7413350D" w:rsidR="00AC0E88" w:rsidRDefault="00CD1603" w:rsidP="00CD1603">
      <w:pPr>
        <w:ind w:firstLine="0"/>
      </w:pPr>
      <w:r>
        <w:t>Once the normalization and the scaling are done, we proceeded with the PCA analy</w:t>
      </w:r>
      <w:r w:rsidR="00541D85">
        <w:t xml:space="preserve">sis. For this, we used the </w:t>
      </w:r>
      <w:r w:rsidR="00541D85" w:rsidRPr="00541D85">
        <w:rPr>
          <w:rFonts w:ascii="Consolas" w:hAnsi="Consolas"/>
        </w:rPr>
        <w:t>PCA()</w:t>
      </w:r>
      <w:r w:rsidR="00541D85">
        <w:rPr>
          <w:rFonts w:ascii="Consolas" w:hAnsi="Consolas"/>
        </w:rPr>
        <w:t xml:space="preserve"> </w:t>
      </w:r>
      <w:r w:rsidR="00541D85" w:rsidRPr="00AC0E88">
        <w:t xml:space="preserve">function provided by </w:t>
      </w:r>
      <w:proofErr w:type="spellStart"/>
      <w:r w:rsidR="00541D85" w:rsidRPr="00AC0E88">
        <w:t>sklearn</w:t>
      </w:r>
      <w:proofErr w:type="spellEnd"/>
      <w:r w:rsidR="00541D85" w:rsidRPr="00AC0E88">
        <w:t xml:space="preserve">. </w:t>
      </w:r>
      <w:r w:rsidR="00642270" w:rsidRPr="00AC0E88">
        <w:t>Concretely, we passed as parameter a 0.95 indicating that we want components up to a 95%</w:t>
      </w:r>
      <w:r w:rsidR="00642270">
        <w:rPr>
          <w:rFonts w:ascii="Consolas" w:hAnsi="Consolas"/>
        </w:rPr>
        <w:t xml:space="preserve"> </w:t>
      </w:r>
      <w:r w:rsidR="00642270" w:rsidRPr="00AC0E88">
        <w:t xml:space="preserve">of accuracy. </w:t>
      </w:r>
      <w:r w:rsidR="00AC0E88" w:rsidRPr="00AC0E88">
        <w:t>Then, we applied the PCA by using the fit</w:t>
      </w:r>
      <w:r w:rsidR="00AC0E88">
        <w:rPr>
          <w:rFonts w:ascii="Consolas" w:hAnsi="Consolas"/>
        </w:rPr>
        <w:t xml:space="preserve">() </w:t>
      </w:r>
      <w:r w:rsidR="00AC0E88" w:rsidRPr="00AC0E88">
        <w:t>function. After that, we showed some data to screen.</w:t>
      </w:r>
    </w:p>
    <w:p w14:paraId="5123E4B1" w14:textId="77777777" w:rsidR="00360CE9" w:rsidRDefault="00360CE9" w:rsidP="00360CE9">
      <w:pPr>
        <w:keepNext/>
        <w:ind w:firstLine="0"/>
      </w:pPr>
      <w:r w:rsidRPr="00360CE9">
        <w:rPr>
          <w:noProof/>
        </w:rPr>
        <w:drawing>
          <wp:inline distT="0" distB="0" distL="0" distR="0" wp14:anchorId="3FA9F2ED" wp14:editId="42C3A015">
            <wp:extent cx="4939665" cy="244983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665" cy="2449830"/>
                    </a:xfrm>
                    <a:prstGeom prst="rect">
                      <a:avLst/>
                    </a:prstGeom>
                  </pic:spPr>
                </pic:pic>
              </a:graphicData>
            </a:graphic>
          </wp:inline>
        </w:drawing>
      </w:r>
    </w:p>
    <w:p w14:paraId="1FE73281" w14:textId="5E3359A7" w:rsidR="00360CE9" w:rsidRPr="00360CE9" w:rsidRDefault="00360CE9" w:rsidP="00360CE9">
      <w:pPr>
        <w:pStyle w:val="Descripcin"/>
        <w:jc w:val="center"/>
        <w:rPr>
          <w:i w:val="0"/>
          <w:iCs w:val="0"/>
          <w:color w:val="auto"/>
        </w:rPr>
      </w:pPr>
      <w:r w:rsidRPr="00360CE9">
        <w:rPr>
          <w:i w:val="0"/>
          <w:iCs w:val="0"/>
          <w:color w:val="auto"/>
        </w:rPr>
        <w:t xml:space="preserve">Figure </w:t>
      </w:r>
      <w:r w:rsidRPr="00360CE9">
        <w:rPr>
          <w:i w:val="0"/>
          <w:iCs w:val="0"/>
          <w:color w:val="auto"/>
        </w:rPr>
        <w:fldChar w:fldCharType="begin"/>
      </w:r>
      <w:r w:rsidRPr="00360CE9">
        <w:rPr>
          <w:i w:val="0"/>
          <w:iCs w:val="0"/>
          <w:color w:val="auto"/>
        </w:rPr>
        <w:instrText xml:space="preserve"> SEQ Figure \* ARABIC </w:instrText>
      </w:r>
      <w:r w:rsidRPr="00360CE9">
        <w:rPr>
          <w:i w:val="0"/>
          <w:iCs w:val="0"/>
          <w:color w:val="auto"/>
        </w:rPr>
        <w:fldChar w:fldCharType="separate"/>
      </w:r>
      <w:r w:rsidR="009D19FC">
        <w:rPr>
          <w:i w:val="0"/>
          <w:iCs w:val="0"/>
          <w:noProof/>
          <w:color w:val="auto"/>
        </w:rPr>
        <w:t>9</w:t>
      </w:r>
      <w:r w:rsidRPr="00360CE9">
        <w:rPr>
          <w:i w:val="0"/>
          <w:iCs w:val="0"/>
          <w:color w:val="auto"/>
        </w:rPr>
        <w:fldChar w:fldCharType="end"/>
      </w:r>
      <w:r w:rsidRPr="00360CE9">
        <w:rPr>
          <w:i w:val="0"/>
          <w:iCs w:val="0"/>
          <w:color w:val="auto"/>
        </w:rPr>
        <w:t>: PCA computation</w:t>
      </w:r>
    </w:p>
    <w:p w14:paraId="0630EAE9" w14:textId="1E1D0FAC" w:rsidR="00360CE9" w:rsidRDefault="00360CE9" w:rsidP="00CD1603">
      <w:pPr>
        <w:ind w:firstLine="0"/>
      </w:pPr>
      <w:r>
        <w:t xml:space="preserve">As can be seen from the result, we print the first </w:t>
      </w:r>
      <w:r w:rsidR="00FB0C94">
        <w:t xml:space="preserve">5 </w:t>
      </w:r>
      <w:r w:rsidR="00DA1FD1">
        <w:t>components</w:t>
      </w:r>
      <w:r w:rsidR="00DC5C3B">
        <w:t>,</w:t>
      </w:r>
      <w:r w:rsidR="00DA1FD1">
        <w:t xml:space="preserve">  their variances</w:t>
      </w:r>
      <w:r w:rsidR="00FB0C94">
        <w:t xml:space="preserve">, </w:t>
      </w:r>
      <w:r w:rsidR="00DA1FD1">
        <w:t xml:space="preserve">variance </w:t>
      </w:r>
      <w:r w:rsidR="00FB0C94">
        <w:t>percentage and its singular values. As can be seen, the variance ratio</w:t>
      </w:r>
      <w:r w:rsidR="002D3680">
        <w:t xml:space="preserve"> is decreasing. This is because in PCA</w:t>
      </w:r>
      <w:r w:rsidR="00DA1FD1">
        <w:t xml:space="preserve"> the first components have more importance, thus, they </w:t>
      </w:r>
      <w:r w:rsidR="006E1187">
        <w:t xml:space="preserve">have a higher variance. As components get less important in means of variance, </w:t>
      </w:r>
      <w:r w:rsidR="00064E51">
        <w:t>they are placed latter in the array.</w:t>
      </w:r>
    </w:p>
    <w:p w14:paraId="507CDEB8" w14:textId="4E55049C" w:rsidR="00064E51" w:rsidRDefault="00B41F60" w:rsidP="00CD1603">
      <w:pPr>
        <w:ind w:firstLine="0"/>
      </w:pPr>
      <w:r>
        <w:t xml:space="preserve">Then, what we did was to compute and plot the </w:t>
      </w:r>
      <w:r w:rsidR="00E7253D">
        <w:t>accumulated</w:t>
      </w:r>
      <w:r>
        <w:t xml:space="preserve"> </w:t>
      </w:r>
      <w:r w:rsidR="00E7253D">
        <w:t xml:space="preserve">variance to know the </w:t>
      </w:r>
      <w:r w:rsidR="00553FA1">
        <w:t>number</w:t>
      </w:r>
      <w:r w:rsidR="00E7253D">
        <w:t xml:space="preserve"> of components needed to reach a 90% of </w:t>
      </w:r>
      <w:r w:rsidR="00B14111">
        <w:t>the variance</w:t>
      </w:r>
      <w:r w:rsidR="00E7253D">
        <w:t>.</w:t>
      </w:r>
    </w:p>
    <w:p w14:paraId="37C0EDBD" w14:textId="77777777" w:rsidR="00715BA0" w:rsidRDefault="00715BA0" w:rsidP="00CD1603">
      <w:pPr>
        <w:ind w:firstLine="0"/>
      </w:pPr>
    </w:p>
    <w:p w14:paraId="4B0FD443" w14:textId="77777777" w:rsidR="00DB3B66" w:rsidRDefault="00335A68" w:rsidP="00DB3B66">
      <w:pPr>
        <w:keepNext/>
        <w:ind w:firstLine="0"/>
      </w:pPr>
      <w:r w:rsidRPr="00335A68">
        <w:rPr>
          <w:noProof/>
        </w:rPr>
        <w:lastRenderedPageBreak/>
        <w:drawing>
          <wp:inline distT="0" distB="0" distL="0" distR="0" wp14:anchorId="1B97C5AB" wp14:editId="063DDFC6">
            <wp:extent cx="4939665" cy="2963334"/>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664"/>
                    <a:stretch/>
                  </pic:blipFill>
                  <pic:spPr bwMode="auto">
                    <a:xfrm>
                      <a:off x="0" y="0"/>
                      <a:ext cx="4939665" cy="2963334"/>
                    </a:xfrm>
                    <a:prstGeom prst="rect">
                      <a:avLst/>
                    </a:prstGeom>
                    <a:ln>
                      <a:noFill/>
                    </a:ln>
                    <a:extLst>
                      <a:ext uri="{53640926-AAD7-44D8-BBD7-CCE9431645EC}">
                        <a14:shadowObscured xmlns:a14="http://schemas.microsoft.com/office/drawing/2010/main"/>
                      </a:ext>
                    </a:extLst>
                  </pic:spPr>
                </pic:pic>
              </a:graphicData>
            </a:graphic>
          </wp:inline>
        </w:drawing>
      </w:r>
    </w:p>
    <w:p w14:paraId="1860F5C0" w14:textId="55998740" w:rsidR="00335A68" w:rsidRPr="00DB3B66" w:rsidRDefault="00DB3B66" w:rsidP="00DB3B66">
      <w:pPr>
        <w:pStyle w:val="Descripcin"/>
        <w:jc w:val="center"/>
        <w:rPr>
          <w:i w:val="0"/>
          <w:iCs w:val="0"/>
          <w:color w:val="auto"/>
        </w:rPr>
      </w:pPr>
      <w:r w:rsidRPr="00DB3B66">
        <w:rPr>
          <w:i w:val="0"/>
          <w:iCs w:val="0"/>
          <w:color w:val="auto"/>
        </w:rPr>
        <w:t xml:space="preserve">Figure </w:t>
      </w:r>
      <w:r w:rsidRPr="00DB3B66">
        <w:rPr>
          <w:i w:val="0"/>
          <w:iCs w:val="0"/>
          <w:color w:val="auto"/>
        </w:rPr>
        <w:fldChar w:fldCharType="begin"/>
      </w:r>
      <w:r w:rsidRPr="00DB3B66">
        <w:rPr>
          <w:i w:val="0"/>
          <w:iCs w:val="0"/>
          <w:color w:val="auto"/>
        </w:rPr>
        <w:instrText xml:space="preserve"> SEQ Figure \* ARABIC </w:instrText>
      </w:r>
      <w:r w:rsidRPr="00DB3B66">
        <w:rPr>
          <w:i w:val="0"/>
          <w:iCs w:val="0"/>
          <w:color w:val="auto"/>
        </w:rPr>
        <w:fldChar w:fldCharType="separate"/>
      </w:r>
      <w:r w:rsidR="009D19FC">
        <w:rPr>
          <w:i w:val="0"/>
          <w:iCs w:val="0"/>
          <w:noProof/>
          <w:color w:val="auto"/>
        </w:rPr>
        <w:t>10</w:t>
      </w:r>
      <w:r w:rsidRPr="00DB3B66">
        <w:rPr>
          <w:i w:val="0"/>
          <w:iCs w:val="0"/>
          <w:color w:val="auto"/>
        </w:rPr>
        <w:fldChar w:fldCharType="end"/>
      </w:r>
      <w:r w:rsidRPr="00DB3B66">
        <w:rPr>
          <w:i w:val="0"/>
          <w:iCs w:val="0"/>
          <w:color w:val="auto"/>
        </w:rPr>
        <w:t>: Computation of needed components in PCA</w:t>
      </w:r>
    </w:p>
    <w:p w14:paraId="7DEA8D03" w14:textId="13B129AB" w:rsidR="00335A68" w:rsidRDefault="00294359" w:rsidP="00CD1603">
      <w:pPr>
        <w:ind w:firstLine="0"/>
      </w:pPr>
      <w:r>
        <w:t>Basically,</w:t>
      </w:r>
      <w:r w:rsidR="00335A68">
        <w:t xml:space="preserve"> the previous code shows how we </w:t>
      </w:r>
      <w:r w:rsidR="00715BA0">
        <w:t>compute the accumulated variance and how we plot it using matplotlib.</w:t>
      </w:r>
    </w:p>
    <w:p w14:paraId="69A6BD7C" w14:textId="1DADBC2E" w:rsidR="00DB3B66" w:rsidRDefault="00DB3B66" w:rsidP="00CD1603">
      <w:pPr>
        <w:ind w:firstLine="0"/>
      </w:pPr>
      <w:r>
        <w:t xml:space="preserve">The output of the code of the previous figure is the following: </w:t>
      </w:r>
    </w:p>
    <w:p w14:paraId="2A04A91F" w14:textId="77777777" w:rsidR="00DB3B66" w:rsidRDefault="00DB3B66" w:rsidP="00DB3B66">
      <w:pPr>
        <w:keepNext/>
        <w:spacing w:before="240"/>
        <w:ind w:firstLine="0"/>
      </w:pPr>
      <w:r w:rsidRPr="00DB3B66">
        <w:rPr>
          <w:noProof/>
        </w:rPr>
        <w:drawing>
          <wp:inline distT="0" distB="0" distL="0" distR="0" wp14:anchorId="4D6DE183" wp14:editId="0B71300A">
            <wp:extent cx="4816257" cy="2918713"/>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6257" cy="2918713"/>
                    </a:xfrm>
                    <a:prstGeom prst="rect">
                      <a:avLst/>
                    </a:prstGeom>
                  </pic:spPr>
                </pic:pic>
              </a:graphicData>
            </a:graphic>
          </wp:inline>
        </w:drawing>
      </w:r>
    </w:p>
    <w:p w14:paraId="548DCC9D" w14:textId="40DF187E" w:rsidR="00DB3B66" w:rsidRPr="00553FA1" w:rsidRDefault="00DB3B66" w:rsidP="00DB3B66">
      <w:pPr>
        <w:pStyle w:val="Descripcin"/>
        <w:jc w:val="center"/>
        <w:rPr>
          <w:i w:val="0"/>
          <w:iCs w:val="0"/>
          <w:color w:val="auto"/>
        </w:rPr>
      </w:pPr>
      <w:r w:rsidRPr="00553FA1">
        <w:rPr>
          <w:i w:val="0"/>
          <w:iCs w:val="0"/>
          <w:color w:val="auto"/>
        </w:rPr>
        <w:t xml:space="preserve">Figure </w:t>
      </w:r>
      <w:r w:rsidRPr="00553FA1">
        <w:rPr>
          <w:i w:val="0"/>
          <w:iCs w:val="0"/>
          <w:color w:val="auto"/>
        </w:rPr>
        <w:fldChar w:fldCharType="begin"/>
      </w:r>
      <w:r w:rsidRPr="00553FA1">
        <w:rPr>
          <w:i w:val="0"/>
          <w:iCs w:val="0"/>
          <w:color w:val="auto"/>
        </w:rPr>
        <w:instrText xml:space="preserve"> SEQ Figure \* ARABIC </w:instrText>
      </w:r>
      <w:r w:rsidRPr="00553FA1">
        <w:rPr>
          <w:i w:val="0"/>
          <w:iCs w:val="0"/>
          <w:color w:val="auto"/>
        </w:rPr>
        <w:fldChar w:fldCharType="separate"/>
      </w:r>
      <w:r w:rsidR="009D19FC">
        <w:rPr>
          <w:i w:val="0"/>
          <w:iCs w:val="0"/>
          <w:noProof/>
          <w:color w:val="auto"/>
        </w:rPr>
        <w:t>11</w:t>
      </w:r>
      <w:r w:rsidRPr="00553FA1">
        <w:rPr>
          <w:i w:val="0"/>
          <w:iCs w:val="0"/>
          <w:color w:val="auto"/>
        </w:rPr>
        <w:fldChar w:fldCharType="end"/>
      </w:r>
      <w:r w:rsidRPr="00553FA1">
        <w:rPr>
          <w:i w:val="0"/>
          <w:iCs w:val="0"/>
          <w:color w:val="auto"/>
        </w:rPr>
        <w:t>: Plot with components needed in PCA</w:t>
      </w:r>
    </w:p>
    <w:p w14:paraId="2C09FC0F" w14:textId="7D04A479" w:rsidR="00DB3B66" w:rsidRDefault="00DB3B66" w:rsidP="0042427C">
      <w:pPr>
        <w:ind w:firstLine="0"/>
      </w:pPr>
      <w:r>
        <w:t>As can be seen from the previous figure,</w:t>
      </w:r>
      <w:r w:rsidR="0015259C">
        <w:t xml:space="preserve"> when it reaches 31 components, it has more than the 90% of the variance. Therefore, f</w:t>
      </w:r>
      <w:r w:rsidR="0042427C">
        <w:t>or a study, 31 components could be enough.</w:t>
      </w:r>
    </w:p>
    <w:p w14:paraId="63BED84D" w14:textId="77777777" w:rsidR="009038CF" w:rsidRDefault="009038CF" w:rsidP="0042427C">
      <w:pPr>
        <w:ind w:firstLine="0"/>
      </w:pPr>
    </w:p>
    <w:p w14:paraId="4A5E5C04" w14:textId="1E717AD1" w:rsidR="00863506" w:rsidRDefault="009038CF" w:rsidP="00294359">
      <w:pPr>
        <w:ind w:firstLine="0"/>
      </w:pPr>
      <w:r w:rsidRPr="000D12E7">
        <w:t>Then, we had to do the SVD analysis. Similarly, we</w:t>
      </w:r>
      <w:r w:rsidR="000D12E7">
        <w:t xml:space="preserve"> used the </w:t>
      </w:r>
      <w:proofErr w:type="spellStart"/>
      <w:r w:rsidR="000D12E7" w:rsidRPr="000D12E7">
        <w:rPr>
          <w:rFonts w:ascii="Consolas" w:hAnsi="Consolas"/>
          <w:sz w:val="20"/>
          <w:szCs w:val="20"/>
        </w:rPr>
        <w:t>sklearn</w:t>
      </w:r>
      <w:proofErr w:type="spellEnd"/>
      <w:r w:rsidRPr="000D12E7">
        <w:t xml:space="preserve"> </w:t>
      </w:r>
      <w:r w:rsidR="000D12E7">
        <w:t xml:space="preserve">library of python. </w:t>
      </w:r>
      <w:r w:rsidR="00192EE7">
        <w:t xml:space="preserve"> To compute the SVD we passed the number of components found </w:t>
      </w:r>
      <w:r w:rsidR="00192EE7">
        <w:lastRenderedPageBreak/>
        <w:t xml:space="preserve">in PCA and the scaled train data. </w:t>
      </w:r>
      <w:r w:rsidR="00FA1958">
        <w:t xml:space="preserve">Then we did the </w:t>
      </w:r>
      <w:r w:rsidR="00FA1958" w:rsidRPr="00FA1958">
        <w:rPr>
          <w:rFonts w:ascii="Consolas" w:hAnsi="Consolas"/>
          <w:sz w:val="20"/>
          <w:szCs w:val="20"/>
        </w:rPr>
        <w:t>fit()</w:t>
      </w:r>
      <w:r w:rsidR="007C1B33">
        <w:rPr>
          <w:rFonts w:ascii="Consolas" w:hAnsi="Consolas"/>
          <w:sz w:val="20"/>
          <w:szCs w:val="20"/>
        </w:rPr>
        <w:t xml:space="preserve"> </w:t>
      </w:r>
      <w:r w:rsidR="007C1B33" w:rsidRPr="007C1B33">
        <w:t>to compute the SVD.</w:t>
      </w:r>
      <w:r w:rsidR="007C1B33">
        <w:rPr>
          <w:rFonts w:ascii="Consolas" w:hAnsi="Consolas"/>
          <w:sz w:val="20"/>
          <w:szCs w:val="20"/>
        </w:rPr>
        <w:t xml:space="preserve"> </w:t>
      </w:r>
      <w:r w:rsidR="007C1B33">
        <w:t xml:space="preserve"> After computing the SVD, we can see that the </w:t>
      </w:r>
      <w:r w:rsidR="00B433C2">
        <w:t>singular values are the same</w:t>
      </w:r>
      <w:r w:rsidR="004E522B">
        <w:t xml:space="preserve"> as those in PCA</w:t>
      </w:r>
      <w:r w:rsidR="00B433C2">
        <w:t xml:space="preserve"> and that the </w:t>
      </w:r>
      <w:r w:rsidR="00447A24">
        <w:t xml:space="preserve">variance ratio is the same too. </w:t>
      </w:r>
      <w:r w:rsidR="00062A01">
        <w:t xml:space="preserve">To compare the result with PCA, we added all the variance ratio for 31 </w:t>
      </w:r>
      <w:r w:rsidR="00A1038A">
        <w:t>components,</w:t>
      </w:r>
      <w:r w:rsidR="00062A01">
        <w:t xml:space="preserve"> and we can see that the result is the same as in PCA</w:t>
      </w:r>
      <w:r w:rsidR="00863506">
        <w:t>.</w:t>
      </w:r>
    </w:p>
    <w:p w14:paraId="3A475675" w14:textId="77777777" w:rsidR="00A1038A" w:rsidRDefault="00863506" w:rsidP="00294359">
      <w:pPr>
        <w:keepNext/>
        <w:ind w:firstLine="0"/>
      </w:pPr>
      <w:r>
        <w:t>Therefore, both with SVD and with PCA, the components and the variance ratios are the same.</w:t>
      </w:r>
    </w:p>
    <w:p w14:paraId="57541927" w14:textId="02816D36" w:rsidR="00863506" w:rsidRDefault="00651133" w:rsidP="00294359">
      <w:pPr>
        <w:keepNext/>
        <w:ind w:firstLine="0"/>
      </w:pPr>
      <w:r w:rsidRPr="00651133">
        <w:rPr>
          <w:noProof/>
        </w:rPr>
        <w:drawing>
          <wp:inline distT="0" distB="0" distL="0" distR="0" wp14:anchorId="7D920A65" wp14:editId="76AD7980">
            <wp:extent cx="4939665" cy="1231265"/>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9665" cy="1231265"/>
                    </a:xfrm>
                    <a:prstGeom prst="rect">
                      <a:avLst/>
                    </a:prstGeom>
                  </pic:spPr>
                </pic:pic>
              </a:graphicData>
            </a:graphic>
          </wp:inline>
        </w:drawing>
      </w:r>
    </w:p>
    <w:p w14:paraId="4CD1F8A8" w14:textId="0B3BA8E1" w:rsidR="006036D7" w:rsidRPr="00485A91" w:rsidRDefault="00863506" w:rsidP="00485A91">
      <w:pPr>
        <w:pStyle w:val="Descripcin"/>
        <w:jc w:val="center"/>
        <w:rPr>
          <w:i w:val="0"/>
          <w:iCs w:val="0"/>
          <w:color w:val="auto"/>
        </w:rPr>
      </w:pPr>
      <w:r w:rsidRPr="00863506">
        <w:rPr>
          <w:i w:val="0"/>
          <w:iCs w:val="0"/>
          <w:color w:val="auto"/>
        </w:rPr>
        <w:t xml:space="preserve">Figure </w:t>
      </w:r>
      <w:r w:rsidRPr="00863506">
        <w:rPr>
          <w:i w:val="0"/>
          <w:iCs w:val="0"/>
          <w:color w:val="auto"/>
        </w:rPr>
        <w:fldChar w:fldCharType="begin"/>
      </w:r>
      <w:r w:rsidRPr="00863506">
        <w:rPr>
          <w:i w:val="0"/>
          <w:iCs w:val="0"/>
          <w:color w:val="auto"/>
        </w:rPr>
        <w:instrText xml:space="preserve"> SEQ Figure \* ARABIC </w:instrText>
      </w:r>
      <w:r w:rsidRPr="00863506">
        <w:rPr>
          <w:i w:val="0"/>
          <w:iCs w:val="0"/>
          <w:color w:val="auto"/>
        </w:rPr>
        <w:fldChar w:fldCharType="separate"/>
      </w:r>
      <w:r w:rsidR="009D19FC">
        <w:rPr>
          <w:i w:val="0"/>
          <w:iCs w:val="0"/>
          <w:noProof/>
          <w:color w:val="auto"/>
        </w:rPr>
        <w:t>12</w:t>
      </w:r>
      <w:r w:rsidRPr="00863506">
        <w:rPr>
          <w:i w:val="0"/>
          <w:iCs w:val="0"/>
          <w:color w:val="auto"/>
        </w:rPr>
        <w:fldChar w:fldCharType="end"/>
      </w:r>
      <w:r w:rsidRPr="00863506">
        <w:rPr>
          <w:i w:val="0"/>
          <w:iCs w:val="0"/>
          <w:color w:val="auto"/>
        </w:rPr>
        <w:t>: Computing the SVD</w:t>
      </w:r>
    </w:p>
    <w:p w14:paraId="0D8E5283" w14:textId="043A54C0" w:rsidR="002C63C6" w:rsidRDefault="009268FA" w:rsidP="009268FA">
      <w:pPr>
        <w:pStyle w:val="Ttulo2"/>
        <w:rPr>
          <w:lang w:val="en-US"/>
        </w:rPr>
      </w:pPr>
      <w:r>
        <w:rPr>
          <w:lang w:val="en-US"/>
        </w:rPr>
        <w:t>K-NN Classification</w:t>
      </w:r>
    </w:p>
    <w:p w14:paraId="4E9CA1A5" w14:textId="6953C349" w:rsidR="00485A91" w:rsidRDefault="00485A91" w:rsidP="00A1038A">
      <w:pPr>
        <w:ind w:firstLine="0"/>
      </w:pPr>
      <w:r>
        <w:t>Once the SVD and the PCA were computed, we could apply the KNN.</w:t>
      </w:r>
      <w:r w:rsidR="00A1038A">
        <w:t xml:space="preserve"> </w:t>
      </w:r>
      <w:r>
        <w:t xml:space="preserve">For the KNN, we did two </w:t>
      </w:r>
      <w:r w:rsidR="009E4909">
        <w:t>analyses</w:t>
      </w:r>
      <w:r>
        <w:t xml:space="preserve">. The first analysis we did was on the effect of changing </w:t>
      </w:r>
      <w:r w:rsidR="00A44C21">
        <w:t xml:space="preserve">the number of neighbours (K), on the </w:t>
      </w:r>
      <w:r w:rsidR="009E4909">
        <w:t>non-pre-processed</w:t>
      </w:r>
      <w:r w:rsidR="00A44C21">
        <w:t xml:space="preserve"> data and we plotted the accuracy. </w:t>
      </w:r>
    </w:p>
    <w:p w14:paraId="6F99B1A9" w14:textId="08B6E629" w:rsidR="00A44C21" w:rsidRDefault="00A44C21" w:rsidP="00A1038A">
      <w:pPr>
        <w:ind w:firstLine="0"/>
      </w:pPr>
      <w:r>
        <w:t>And the second</w:t>
      </w:r>
      <w:r w:rsidR="0060113C">
        <w:t xml:space="preserve"> analysis was on the effect of changing K on the </w:t>
      </w:r>
      <w:r w:rsidR="008A19BD">
        <w:t>pre-processed</w:t>
      </w:r>
      <w:r w:rsidR="0060113C">
        <w:t xml:space="preserve"> data. </w:t>
      </w:r>
    </w:p>
    <w:p w14:paraId="49A83AF8" w14:textId="7991EA98" w:rsidR="009F5880" w:rsidRPr="009F5880" w:rsidRDefault="009F5880" w:rsidP="009F5880">
      <w:pPr>
        <w:pStyle w:val="Ttulo3"/>
        <w:rPr>
          <w:b/>
          <w:bCs/>
          <w:sz w:val="28"/>
          <w:szCs w:val="26"/>
        </w:rPr>
      </w:pPr>
      <w:r w:rsidRPr="009F5880">
        <w:rPr>
          <w:b/>
          <w:bCs/>
          <w:sz w:val="28"/>
          <w:szCs w:val="26"/>
        </w:rPr>
        <w:t>Not Pre-processed Data</w:t>
      </w:r>
    </w:p>
    <w:p w14:paraId="0A90574E" w14:textId="6A79298C" w:rsidR="0060113C" w:rsidRDefault="0060113C" w:rsidP="00485A91">
      <w:pPr>
        <w:ind w:firstLine="0"/>
        <w:jc w:val="left"/>
      </w:pPr>
      <w:r>
        <w:t xml:space="preserve">The code of the first experiment is: </w:t>
      </w:r>
    </w:p>
    <w:p w14:paraId="11DB892E" w14:textId="77777777" w:rsidR="008D6460" w:rsidRDefault="00DC4854" w:rsidP="008D6460">
      <w:pPr>
        <w:keepNext/>
        <w:ind w:firstLine="0"/>
        <w:jc w:val="left"/>
      </w:pPr>
      <w:r w:rsidRPr="00DC4854">
        <w:rPr>
          <w:noProof/>
        </w:rPr>
        <w:drawing>
          <wp:inline distT="0" distB="0" distL="0" distR="0" wp14:anchorId="31156983" wp14:editId="32572210">
            <wp:extent cx="4939665" cy="28670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665" cy="2867025"/>
                    </a:xfrm>
                    <a:prstGeom prst="rect">
                      <a:avLst/>
                    </a:prstGeom>
                  </pic:spPr>
                </pic:pic>
              </a:graphicData>
            </a:graphic>
          </wp:inline>
        </w:drawing>
      </w:r>
    </w:p>
    <w:p w14:paraId="453BCD41" w14:textId="0FCC3135" w:rsidR="0060113C" w:rsidRPr="008D6460" w:rsidRDefault="008D6460" w:rsidP="008D6460">
      <w:pPr>
        <w:pStyle w:val="Descripcin"/>
        <w:jc w:val="center"/>
        <w:rPr>
          <w:i w:val="0"/>
          <w:iCs w:val="0"/>
          <w:color w:val="auto"/>
        </w:rPr>
      </w:pPr>
      <w:r w:rsidRPr="008D6460">
        <w:rPr>
          <w:i w:val="0"/>
          <w:iCs w:val="0"/>
          <w:color w:val="auto"/>
        </w:rPr>
        <w:t xml:space="preserve">Figure </w:t>
      </w:r>
      <w:r w:rsidRPr="008D6460">
        <w:rPr>
          <w:i w:val="0"/>
          <w:iCs w:val="0"/>
          <w:color w:val="auto"/>
        </w:rPr>
        <w:fldChar w:fldCharType="begin"/>
      </w:r>
      <w:r w:rsidRPr="008D6460">
        <w:rPr>
          <w:i w:val="0"/>
          <w:iCs w:val="0"/>
          <w:color w:val="auto"/>
        </w:rPr>
        <w:instrText xml:space="preserve"> SEQ Figure \* ARABIC </w:instrText>
      </w:r>
      <w:r w:rsidRPr="008D6460">
        <w:rPr>
          <w:i w:val="0"/>
          <w:iCs w:val="0"/>
          <w:color w:val="auto"/>
        </w:rPr>
        <w:fldChar w:fldCharType="separate"/>
      </w:r>
      <w:r w:rsidR="009D19FC">
        <w:rPr>
          <w:i w:val="0"/>
          <w:iCs w:val="0"/>
          <w:noProof/>
          <w:color w:val="auto"/>
        </w:rPr>
        <w:t>13</w:t>
      </w:r>
      <w:r w:rsidRPr="008D6460">
        <w:rPr>
          <w:i w:val="0"/>
          <w:iCs w:val="0"/>
          <w:color w:val="auto"/>
        </w:rPr>
        <w:fldChar w:fldCharType="end"/>
      </w:r>
      <w:r w:rsidRPr="008D6460">
        <w:rPr>
          <w:i w:val="0"/>
          <w:iCs w:val="0"/>
          <w:color w:val="auto"/>
        </w:rPr>
        <w:t>: Code generating the K-NN for different amount of neighbours</w:t>
      </w:r>
    </w:p>
    <w:p w14:paraId="5DC2A06C" w14:textId="0A6422A3" w:rsidR="00AF3626" w:rsidRDefault="00AF3626" w:rsidP="008D6460">
      <w:pPr>
        <w:ind w:firstLine="0"/>
      </w:pPr>
      <w:r>
        <w:lastRenderedPageBreak/>
        <w:t xml:space="preserve">As can be seen from the code, we first do a for lop to compute the </w:t>
      </w:r>
      <w:r w:rsidR="009F5880">
        <w:t>train and test accuracy</w:t>
      </w:r>
      <w:r w:rsidR="00706D76">
        <w:t>.</w:t>
      </w:r>
    </w:p>
    <w:p w14:paraId="46CE8B43" w14:textId="77777777" w:rsidR="008D6460" w:rsidRDefault="00F468F6" w:rsidP="008D6460">
      <w:pPr>
        <w:keepNext/>
        <w:ind w:firstLine="0"/>
        <w:jc w:val="left"/>
      </w:pPr>
      <w:r w:rsidRPr="00F468F6">
        <w:rPr>
          <w:noProof/>
        </w:rPr>
        <w:drawing>
          <wp:inline distT="0" distB="0" distL="0" distR="0" wp14:anchorId="513B1AA2" wp14:editId="5CE84F40">
            <wp:extent cx="4939665" cy="292989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39665" cy="2929890"/>
                    </a:xfrm>
                    <a:prstGeom prst="rect">
                      <a:avLst/>
                    </a:prstGeom>
                  </pic:spPr>
                </pic:pic>
              </a:graphicData>
            </a:graphic>
          </wp:inline>
        </w:drawing>
      </w:r>
    </w:p>
    <w:p w14:paraId="6C598428" w14:textId="4830C4FD" w:rsidR="00DC4854" w:rsidRPr="008D6460" w:rsidRDefault="008D6460" w:rsidP="008D6460">
      <w:pPr>
        <w:pStyle w:val="Descripcin"/>
        <w:jc w:val="center"/>
        <w:rPr>
          <w:i w:val="0"/>
          <w:iCs w:val="0"/>
          <w:color w:val="auto"/>
        </w:rPr>
      </w:pPr>
      <w:r w:rsidRPr="008D6460">
        <w:rPr>
          <w:i w:val="0"/>
          <w:iCs w:val="0"/>
          <w:color w:val="auto"/>
        </w:rPr>
        <w:t xml:space="preserve">Figure </w:t>
      </w:r>
      <w:r w:rsidRPr="008D6460">
        <w:rPr>
          <w:i w:val="0"/>
          <w:iCs w:val="0"/>
          <w:color w:val="auto"/>
        </w:rPr>
        <w:fldChar w:fldCharType="begin"/>
      </w:r>
      <w:r w:rsidRPr="008D6460">
        <w:rPr>
          <w:i w:val="0"/>
          <w:iCs w:val="0"/>
          <w:color w:val="auto"/>
        </w:rPr>
        <w:instrText xml:space="preserve"> SEQ Figure \* ARABIC </w:instrText>
      </w:r>
      <w:r w:rsidRPr="008D6460">
        <w:rPr>
          <w:i w:val="0"/>
          <w:iCs w:val="0"/>
          <w:color w:val="auto"/>
        </w:rPr>
        <w:fldChar w:fldCharType="separate"/>
      </w:r>
      <w:r w:rsidR="009D19FC">
        <w:rPr>
          <w:i w:val="0"/>
          <w:iCs w:val="0"/>
          <w:noProof/>
          <w:color w:val="auto"/>
        </w:rPr>
        <w:t>14</w:t>
      </w:r>
      <w:r w:rsidRPr="008D6460">
        <w:rPr>
          <w:i w:val="0"/>
          <w:iCs w:val="0"/>
          <w:color w:val="auto"/>
        </w:rPr>
        <w:fldChar w:fldCharType="end"/>
      </w:r>
      <w:r w:rsidRPr="008D6460">
        <w:rPr>
          <w:i w:val="0"/>
          <w:iCs w:val="0"/>
          <w:color w:val="auto"/>
        </w:rPr>
        <w:t xml:space="preserve">: Plot showing the accuracy in train, </w:t>
      </w:r>
      <w:proofErr w:type="gramStart"/>
      <w:r w:rsidRPr="008D6460">
        <w:rPr>
          <w:i w:val="0"/>
          <w:iCs w:val="0"/>
          <w:color w:val="auto"/>
        </w:rPr>
        <w:t>test</w:t>
      </w:r>
      <w:proofErr w:type="gramEnd"/>
      <w:r w:rsidRPr="008D6460">
        <w:rPr>
          <w:i w:val="0"/>
          <w:iCs w:val="0"/>
          <w:color w:val="auto"/>
        </w:rPr>
        <w:t xml:space="preserve"> and cross validation score with different k</w:t>
      </w:r>
    </w:p>
    <w:p w14:paraId="612F385E" w14:textId="77777777" w:rsidR="001272BC" w:rsidRDefault="001272BC" w:rsidP="00485A91">
      <w:pPr>
        <w:ind w:firstLine="0"/>
        <w:jc w:val="left"/>
      </w:pPr>
    </w:p>
    <w:p w14:paraId="4A598778" w14:textId="77777777" w:rsidR="008D6460" w:rsidRDefault="00572A31" w:rsidP="008D6460">
      <w:pPr>
        <w:keepNext/>
        <w:ind w:firstLine="0"/>
        <w:jc w:val="left"/>
      </w:pPr>
      <w:r w:rsidRPr="00572A31">
        <w:rPr>
          <w:noProof/>
        </w:rPr>
        <w:drawing>
          <wp:inline distT="0" distB="0" distL="0" distR="0" wp14:anchorId="50BF3C08" wp14:editId="46FD1096">
            <wp:extent cx="4939665" cy="263779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9665" cy="2637790"/>
                    </a:xfrm>
                    <a:prstGeom prst="rect">
                      <a:avLst/>
                    </a:prstGeom>
                  </pic:spPr>
                </pic:pic>
              </a:graphicData>
            </a:graphic>
          </wp:inline>
        </w:drawing>
      </w:r>
    </w:p>
    <w:p w14:paraId="2DE70A52" w14:textId="49329F70" w:rsidR="00F468F6" w:rsidRPr="008D6460" w:rsidRDefault="008D6460" w:rsidP="008D6460">
      <w:pPr>
        <w:pStyle w:val="Descripcin"/>
        <w:jc w:val="center"/>
        <w:rPr>
          <w:i w:val="0"/>
          <w:iCs w:val="0"/>
          <w:color w:val="auto"/>
        </w:rPr>
      </w:pPr>
      <w:r w:rsidRPr="008D6460">
        <w:rPr>
          <w:i w:val="0"/>
          <w:iCs w:val="0"/>
          <w:color w:val="auto"/>
        </w:rPr>
        <w:t xml:space="preserve">Figure </w:t>
      </w:r>
      <w:r w:rsidRPr="008D6460">
        <w:rPr>
          <w:i w:val="0"/>
          <w:iCs w:val="0"/>
          <w:color w:val="auto"/>
        </w:rPr>
        <w:fldChar w:fldCharType="begin"/>
      </w:r>
      <w:r w:rsidRPr="008D6460">
        <w:rPr>
          <w:i w:val="0"/>
          <w:iCs w:val="0"/>
          <w:color w:val="auto"/>
        </w:rPr>
        <w:instrText xml:space="preserve"> SEQ Figure \* ARABIC </w:instrText>
      </w:r>
      <w:r w:rsidRPr="008D6460">
        <w:rPr>
          <w:i w:val="0"/>
          <w:iCs w:val="0"/>
          <w:color w:val="auto"/>
        </w:rPr>
        <w:fldChar w:fldCharType="separate"/>
      </w:r>
      <w:r w:rsidR="009D19FC">
        <w:rPr>
          <w:i w:val="0"/>
          <w:iCs w:val="0"/>
          <w:noProof/>
          <w:color w:val="auto"/>
        </w:rPr>
        <w:t>15</w:t>
      </w:r>
      <w:r w:rsidRPr="008D6460">
        <w:rPr>
          <w:i w:val="0"/>
          <w:iCs w:val="0"/>
          <w:color w:val="auto"/>
        </w:rPr>
        <w:fldChar w:fldCharType="end"/>
      </w:r>
      <w:r w:rsidRPr="008D6460">
        <w:rPr>
          <w:i w:val="0"/>
          <w:iCs w:val="0"/>
          <w:color w:val="auto"/>
        </w:rPr>
        <w:t>: Plot showing the deviation evolution for the increase of k</w:t>
      </w:r>
    </w:p>
    <w:p w14:paraId="1604C73C" w14:textId="505E06D9" w:rsidR="001272BC" w:rsidRDefault="001272BC" w:rsidP="008D6460">
      <w:pPr>
        <w:ind w:firstLine="0"/>
      </w:pPr>
      <w:r>
        <w:t xml:space="preserve">As can be seen from the two previous plots, the training accuracy is always a bit better than the testing accuracy. However, the important thing to notice is that all three accuracies are decreased as the number of neighbours increase. While at the same time, the deviation </w:t>
      </w:r>
      <w:r w:rsidR="008D6460">
        <w:t>seems to increase as neighbours increase.</w:t>
      </w:r>
    </w:p>
    <w:p w14:paraId="300DA1CB" w14:textId="77777777" w:rsidR="001272BC" w:rsidRDefault="001272BC" w:rsidP="00485A91">
      <w:pPr>
        <w:ind w:firstLine="0"/>
        <w:jc w:val="left"/>
      </w:pPr>
    </w:p>
    <w:p w14:paraId="049B47F2" w14:textId="240A4F5A" w:rsidR="008D6460" w:rsidRDefault="008D6460">
      <w:pPr>
        <w:autoSpaceDE/>
        <w:autoSpaceDN/>
        <w:adjustRightInd/>
        <w:spacing w:after="200" w:line="276" w:lineRule="auto"/>
        <w:ind w:firstLine="0"/>
        <w:jc w:val="left"/>
      </w:pPr>
      <w:r>
        <w:br w:type="page"/>
      </w:r>
    </w:p>
    <w:p w14:paraId="7D860004" w14:textId="77777777" w:rsidR="008D6460" w:rsidRDefault="009F5880" w:rsidP="00485A91">
      <w:pPr>
        <w:ind w:firstLine="0"/>
        <w:jc w:val="left"/>
        <w:rPr>
          <w:b/>
          <w:bCs/>
          <w:noProof/>
          <w:sz w:val="28"/>
          <w:szCs w:val="26"/>
        </w:rPr>
      </w:pPr>
      <w:r w:rsidRPr="009F5880">
        <w:rPr>
          <w:b/>
          <w:bCs/>
          <w:noProof/>
          <w:sz w:val="28"/>
          <w:szCs w:val="26"/>
        </w:rPr>
        <w:lastRenderedPageBreak/>
        <w:t>Pre-processed Data</w:t>
      </w:r>
    </w:p>
    <w:p w14:paraId="1FBCF78F" w14:textId="04E8F84B" w:rsidR="008D6460" w:rsidRDefault="008D6460" w:rsidP="008D6460">
      <w:pPr>
        <w:ind w:firstLine="0"/>
      </w:pPr>
      <w:r w:rsidRPr="008D6460">
        <w:t xml:space="preserve">The second experiment consisted </w:t>
      </w:r>
      <w:proofErr w:type="gramStart"/>
      <w:r w:rsidRPr="008D6460">
        <w:t>on</w:t>
      </w:r>
      <w:proofErr w:type="gramEnd"/>
      <w:r w:rsidRPr="008D6460">
        <w:t xml:space="preserve"> the same thing as the previous one, but, using the pre-processed data. Therefore, the code for the plots is the same but only changing the trained X and Y.</w:t>
      </w:r>
    </w:p>
    <w:p w14:paraId="5F00DACB" w14:textId="77777777" w:rsidR="008D6460" w:rsidRDefault="008D6460" w:rsidP="008D6460">
      <w:pPr>
        <w:keepNext/>
        <w:ind w:firstLine="0"/>
        <w:jc w:val="left"/>
      </w:pPr>
      <w:r>
        <w:t>The results are shown in the following figures:</w:t>
      </w:r>
      <w:r w:rsidR="00282E4C" w:rsidRPr="00282E4C">
        <w:rPr>
          <w:noProof/>
        </w:rPr>
        <w:t xml:space="preserve"> </w:t>
      </w:r>
    </w:p>
    <w:p w14:paraId="191B2B20" w14:textId="50E0E6BE" w:rsidR="008D6460" w:rsidRDefault="00282E4C" w:rsidP="008D6460">
      <w:pPr>
        <w:keepNext/>
        <w:ind w:firstLine="0"/>
        <w:jc w:val="center"/>
      </w:pPr>
      <w:r w:rsidRPr="00282E4C">
        <w:rPr>
          <w:noProof/>
        </w:rPr>
        <w:drawing>
          <wp:inline distT="0" distB="0" distL="0" distR="0" wp14:anchorId="3373E150" wp14:editId="483C6AFA">
            <wp:extent cx="3361267" cy="21831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1953"/>
                    <a:stretch/>
                  </pic:blipFill>
                  <pic:spPr bwMode="auto">
                    <a:xfrm>
                      <a:off x="0" y="0"/>
                      <a:ext cx="3361267" cy="2183130"/>
                    </a:xfrm>
                    <a:prstGeom prst="rect">
                      <a:avLst/>
                    </a:prstGeom>
                    <a:ln>
                      <a:noFill/>
                    </a:ln>
                    <a:extLst>
                      <a:ext uri="{53640926-AAD7-44D8-BBD7-CCE9431645EC}">
                        <a14:shadowObscured xmlns:a14="http://schemas.microsoft.com/office/drawing/2010/main"/>
                      </a:ext>
                    </a:extLst>
                  </pic:spPr>
                </pic:pic>
              </a:graphicData>
            </a:graphic>
          </wp:inline>
        </w:drawing>
      </w:r>
    </w:p>
    <w:p w14:paraId="4A58BD05" w14:textId="2DC68C75" w:rsidR="00F468F6" w:rsidRPr="008D6460" w:rsidRDefault="008D6460" w:rsidP="008D6460">
      <w:pPr>
        <w:pStyle w:val="Descripcin"/>
        <w:jc w:val="center"/>
        <w:rPr>
          <w:i w:val="0"/>
          <w:iCs w:val="0"/>
          <w:noProof/>
          <w:color w:val="auto"/>
        </w:rPr>
      </w:pPr>
      <w:r w:rsidRPr="008D6460">
        <w:rPr>
          <w:i w:val="0"/>
          <w:iCs w:val="0"/>
          <w:color w:val="auto"/>
        </w:rPr>
        <w:t xml:space="preserve">Figure </w:t>
      </w:r>
      <w:r w:rsidRPr="008D6460">
        <w:rPr>
          <w:i w:val="0"/>
          <w:iCs w:val="0"/>
          <w:color w:val="auto"/>
        </w:rPr>
        <w:fldChar w:fldCharType="begin"/>
      </w:r>
      <w:r w:rsidRPr="008D6460">
        <w:rPr>
          <w:i w:val="0"/>
          <w:iCs w:val="0"/>
          <w:color w:val="auto"/>
        </w:rPr>
        <w:instrText xml:space="preserve"> SEQ Figure \* ARABIC </w:instrText>
      </w:r>
      <w:r w:rsidRPr="008D6460">
        <w:rPr>
          <w:i w:val="0"/>
          <w:iCs w:val="0"/>
          <w:color w:val="auto"/>
        </w:rPr>
        <w:fldChar w:fldCharType="separate"/>
      </w:r>
      <w:r w:rsidR="009D19FC">
        <w:rPr>
          <w:i w:val="0"/>
          <w:iCs w:val="0"/>
          <w:noProof/>
          <w:color w:val="auto"/>
        </w:rPr>
        <w:t>16</w:t>
      </w:r>
      <w:r w:rsidRPr="008D6460">
        <w:rPr>
          <w:i w:val="0"/>
          <w:iCs w:val="0"/>
          <w:color w:val="auto"/>
        </w:rPr>
        <w:fldChar w:fldCharType="end"/>
      </w:r>
      <w:r w:rsidRPr="008D6460">
        <w:rPr>
          <w:i w:val="0"/>
          <w:iCs w:val="0"/>
          <w:color w:val="auto"/>
        </w:rPr>
        <w:t xml:space="preserve">: Plot showing the K-NN accuracy of train, </w:t>
      </w:r>
      <w:proofErr w:type="gramStart"/>
      <w:r w:rsidRPr="008D6460">
        <w:rPr>
          <w:i w:val="0"/>
          <w:iCs w:val="0"/>
          <w:color w:val="auto"/>
        </w:rPr>
        <w:t>test</w:t>
      </w:r>
      <w:proofErr w:type="gramEnd"/>
      <w:r w:rsidRPr="008D6460">
        <w:rPr>
          <w:i w:val="0"/>
          <w:iCs w:val="0"/>
          <w:color w:val="auto"/>
        </w:rPr>
        <w:t xml:space="preserve"> and cross score for processed</w:t>
      </w:r>
      <w:r w:rsidRPr="008D6460">
        <w:rPr>
          <w:i w:val="0"/>
          <w:iCs w:val="0"/>
          <w:noProof/>
          <w:color w:val="auto"/>
        </w:rPr>
        <w:t xml:space="preserve"> data</w:t>
      </w:r>
    </w:p>
    <w:p w14:paraId="33C0A93C" w14:textId="77777777" w:rsidR="008D6460" w:rsidRDefault="008666D6" w:rsidP="008D6460">
      <w:pPr>
        <w:keepNext/>
        <w:ind w:firstLine="0"/>
        <w:jc w:val="left"/>
      </w:pPr>
      <w:r w:rsidRPr="008666D6">
        <w:rPr>
          <w:noProof/>
        </w:rPr>
        <w:drawing>
          <wp:inline distT="0" distB="0" distL="0" distR="0" wp14:anchorId="4DD36EF6" wp14:editId="40599910">
            <wp:extent cx="4939665" cy="261810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9665" cy="2618105"/>
                    </a:xfrm>
                    <a:prstGeom prst="rect">
                      <a:avLst/>
                    </a:prstGeom>
                  </pic:spPr>
                </pic:pic>
              </a:graphicData>
            </a:graphic>
          </wp:inline>
        </w:drawing>
      </w:r>
    </w:p>
    <w:p w14:paraId="4D4A8BBC" w14:textId="06F81C9D" w:rsidR="008666D6" w:rsidRPr="008D6460" w:rsidRDefault="008D6460" w:rsidP="008D6460">
      <w:pPr>
        <w:pStyle w:val="Descripcin"/>
        <w:jc w:val="center"/>
        <w:rPr>
          <w:i w:val="0"/>
          <w:iCs w:val="0"/>
          <w:color w:val="auto"/>
        </w:rPr>
      </w:pPr>
      <w:r w:rsidRPr="008D6460">
        <w:rPr>
          <w:i w:val="0"/>
          <w:iCs w:val="0"/>
          <w:color w:val="auto"/>
        </w:rPr>
        <w:t xml:space="preserve">Figure </w:t>
      </w:r>
      <w:r w:rsidRPr="008D6460">
        <w:rPr>
          <w:i w:val="0"/>
          <w:iCs w:val="0"/>
          <w:color w:val="auto"/>
        </w:rPr>
        <w:fldChar w:fldCharType="begin"/>
      </w:r>
      <w:r w:rsidRPr="008D6460">
        <w:rPr>
          <w:i w:val="0"/>
          <w:iCs w:val="0"/>
          <w:color w:val="auto"/>
        </w:rPr>
        <w:instrText xml:space="preserve"> SEQ Figure \* ARABIC </w:instrText>
      </w:r>
      <w:r w:rsidRPr="008D6460">
        <w:rPr>
          <w:i w:val="0"/>
          <w:iCs w:val="0"/>
          <w:color w:val="auto"/>
        </w:rPr>
        <w:fldChar w:fldCharType="separate"/>
      </w:r>
      <w:r w:rsidR="009D19FC">
        <w:rPr>
          <w:i w:val="0"/>
          <w:iCs w:val="0"/>
          <w:noProof/>
          <w:color w:val="auto"/>
        </w:rPr>
        <w:t>17</w:t>
      </w:r>
      <w:r w:rsidRPr="008D6460">
        <w:rPr>
          <w:i w:val="0"/>
          <w:iCs w:val="0"/>
          <w:color w:val="auto"/>
        </w:rPr>
        <w:fldChar w:fldCharType="end"/>
      </w:r>
      <w:r w:rsidRPr="008D6460">
        <w:rPr>
          <w:i w:val="0"/>
          <w:iCs w:val="0"/>
          <w:color w:val="auto"/>
        </w:rPr>
        <w:t xml:space="preserve">: Plot showing the evolution of deviation for the increase of </w:t>
      </w:r>
      <w:r w:rsidRPr="008D6460">
        <w:rPr>
          <w:i w:val="0"/>
          <w:iCs w:val="0"/>
          <w:noProof/>
          <w:color w:val="auto"/>
        </w:rPr>
        <w:t xml:space="preserve"> k in the preprocessed data</w:t>
      </w:r>
    </w:p>
    <w:p w14:paraId="7D593305" w14:textId="77777777" w:rsidR="009268FA" w:rsidRPr="009268FA" w:rsidRDefault="009268FA" w:rsidP="009268FA">
      <w:pPr>
        <w:rPr>
          <w:lang w:val="en-US"/>
        </w:rPr>
      </w:pPr>
    </w:p>
    <w:p w14:paraId="3C01EFD0" w14:textId="0E0E097C" w:rsidR="00D65070" w:rsidRDefault="00D65070">
      <w:pPr>
        <w:autoSpaceDE/>
        <w:autoSpaceDN/>
        <w:adjustRightInd/>
        <w:spacing w:after="200" w:line="276" w:lineRule="auto"/>
        <w:ind w:firstLine="0"/>
        <w:jc w:val="left"/>
        <w:rPr>
          <w:rFonts w:cs="Times New Roman"/>
          <w:b/>
          <w:sz w:val="34"/>
          <w:szCs w:val="34"/>
          <w:lang w:val="en-US"/>
        </w:rPr>
      </w:pPr>
      <w:r>
        <w:rPr>
          <w:lang w:val="en-US"/>
        </w:rPr>
        <w:br w:type="page"/>
      </w:r>
    </w:p>
    <w:p w14:paraId="7D050AD8" w14:textId="1F55DCBD" w:rsidR="002126D6" w:rsidRDefault="002126D6" w:rsidP="002126D6">
      <w:pPr>
        <w:pStyle w:val="Ttulo1"/>
        <w:rPr>
          <w:lang w:val="en-US"/>
        </w:rPr>
      </w:pPr>
      <w:r>
        <w:rPr>
          <w:lang w:val="en-US"/>
        </w:rPr>
        <w:lastRenderedPageBreak/>
        <w:t>Conclusion</w:t>
      </w:r>
    </w:p>
    <w:p w14:paraId="10A4BAB3" w14:textId="52D2B6AE" w:rsidR="00D3701E" w:rsidRPr="00D3701E" w:rsidRDefault="00D3701E" w:rsidP="006C2452">
      <w:pPr>
        <w:autoSpaceDE/>
        <w:autoSpaceDN/>
        <w:adjustRightInd/>
        <w:spacing w:after="200" w:line="276" w:lineRule="auto"/>
        <w:ind w:firstLine="0"/>
      </w:pPr>
      <w:r w:rsidRPr="00D3701E">
        <w:t>This project has been useful for several reasons. Mainly because we have been able to put into practice several theoretical concepts seen in class</w:t>
      </w:r>
      <w:r w:rsidR="00BD661D">
        <w:t xml:space="preserve"> such as</w:t>
      </w:r>
      <w:r w:rsidRPr="00D3701E">
        <w:t xml:space="preserve"> the instance-based learning with </w:t>
      </w:r>
      <w:r>
        <w:t>K--NN</w:t>
      </w:r>
      <w:r w:rsidRPr="00D3701E">
        <w:t xml:space="preserve"> classifiers. Or some pre-processing </w:t>
      </w:r>
      <w:r w:rsidR="00BD661D">
        <w:t>algorithms</w:t>
      </w:r>
      <w:r w:rsidRPr="00D3701E">
        <w:t xml:space="preserve"> of dimension reduction. </w:t>
      </w:r>
    </w:p>
    <w:p w14:paraId="1A9B2997" w14:textId="3883F4C1" w:rsidR="00D3701E" w:rsidRPr="00D3701E" w:rsidRDefault="00D3701E" w:rsidP="006C2452">
      <w:pPr>
        <w:autoSpaceDE/>
        <w:autoSpaceDN/>
        <w:adjustRightInd/>
        <w:spacing w:after="200" w:line="276" w:lineRule="auto"/>
        <w:ind w:firstLine="0"/>
      </w:pPr>
      <w:r w:rsidRPr="00D3701E">
        <w:t xml:space="preserve">Apart from this, we have also been able to draw some conclusions about the algorithms we have dealt with such as </w:t>
      </w:r>
      <w:r>
        <w:t>K-NN</w:t>
      </w:r>
      <w:r w:rsidRPr="00D3701E">
        <w:t xml:space="preserve">. A first conclusion is that as the number of neighbours increases, the precision of the algorhythm seems to decrease. One of the possible reasons for this is that too distant neighbours are </w:t>
      </w:r>
      <w:proofErr w:type="gramStart"/>
      <w:r w:rsidRPr="00D3701E">
        <w:t>taken into account</w:t>
      </w:r>
      <w:proofErr w:type="gramEnd"/>
      <w:r w:rsidRPr="00D3701E">
        <w:t xml:space="preserve">. However, on the other hand, the higher the number of neighbours, the smoother the boundary prediction. Not only that, but also, the deviation increases as the number of neighbours increases. Or at least that is what happens in our experiment. </w:t>
      </w:r>
    </w:p>
    <w:p w14:paraId="4D97410C" w14:textId="4DFEB5CA" w:rsidR="00D3701E" w:rsidRPr="00D3701E" w:rsidRDefault="00D3701E" w:rsidP="006C2452">
      <w:pPr>
        <w:autoSpaceDE/>
        <w:autoSpaceDN/>
        <w:adjustRightInd/>
        <w:spacing w:after="200" w:line="276" w:lineRule="auto"/>
        <w:ind w:firstLine="0"/>
      </w:pPr>
      <w:r w:rsidRPr="00D3701E">
        <w:t xml:space="preserve">Another conclusion we can draw is that doing the pre-processing and dimension reduction by doing PCA, the results are quite similar while at the same time, we are computing data with less dimensions. This indicates that despite reducing dimensions with PCA, if we </w:t>
      </w:r>
      <w:proofErr w:type="gramStart"/>
      <w:r w:rsidRPr="00D3701E">
        <w:t>take into account</w:t>
      </w:r>
      <w:proofErr w:type="gramEnd"/>
      <w:r w:rsidRPr="00D3701E">
        <w:t xml:space="preserve"> the most important principal components, we do not lose much important data while reducing the computational power needed to do the computations.</w:t>
      </w:r>
    </w:p>
    <w:p w14:paraId="3EA7563B" w14:textId="77777777" w:rsidR="00D3701E" w:rsidRPr="00D3701E" w:rsidRDefault="00D3701E" w:rsidP="006C2452">
      <w:pPr>
        <w:autoSpaceDE/>
        <w:autoSpaceDN/>
        <w:adjustRightInd/>
        <w:spacing w:after="200" w:line="276" w:lineRule="auto"/>
        <w:ind w:firstLine="0"/>
      </w:pPr>
      <w:r w:rsidRPr="00D3701E">
        <w:t>As a more personal conclusion, the realization of this practice has helped me to understand more the concepts of class with practical tools such as the scikit Python library.</w:t>
      </w:r>
    </w:p>
    <w:p w14:paraId="34A3EC5A" w14:textId="77777777" w:rsidR="00D3701E" w:rsidRPr="00D3701E" w:rsidRDefault="00D3701E" w:rsidP="00D3701E">
      <w:pPr>
        <w:autoSpaceDE/>
        <w:autoSpaceDN/>
        <w:adjustRightInd/>
        <w:spacing w:after="200" w:line="276" w:lineRule="auto"/>
        <w:ind w:firstLine="0"/>
        <w:jc w:val="left"/>
      </w:pPr>
    </w:p>
    <w:p w14:paraId="0FAF0726" w14:textId="497B98A1" w:rsidR="00D3701E" w:rsidRDefault="00D3701E" w:rsidP="00D3701E">
      <w:pPr>
        <w:autoSpaceDE/>
        <w:autoSpaceDN/>
        <w:adjustRightInd/>
        <w:spacing w:after="200" w:line="276" w:lineRule="auto"/>
        <w:ind w:firstLine="0"/>
        <w:jc w:val="left"/>
      </w:pPr>
      <w:r w:rsidRPr="00D3701E">
        <w:br/>
      </w:r>
      <w:r>
        <w:br/>
      </w:r>
      <w:r>
        <w:br/>
      </w:r>
    </w:p>
    <w:p w14:paraId="259B2BCF" w14:textId="77777777" w:rsidR="00D3701E" w:rsidRDefault="00D3701E">
      <w:pPr>
        <w:autoSpaceDE/>
        <w:autoSpaceDN/>
        <w:adjustRightInd/>
        <w:spacing w:after="200" w:line="276" w:lineRule="auto"/>
        <w:ind w:firstLine="0"/>
        <w:jc w:val="left"/>
      </w:pPr>
      <w:r>
        <w:br w:type="page"/>
      </w:r>
    </w:p>
    <w:sdt>
      <w:sdtPr>
        <w:rPr>
          <w:rFonts w:cs="cmr12"/>
          <w:b w:val="0"/>
          <w:sz w:val="24"/>
          <w:szCs w:val="24"/>
          <w:lang w:val="es-ES"/>
        </w:rPr>
        <w:id w:val="1426004701"/>
        <w:docPartObj>
          <w:docPartGallery w:val="Bibliographies"/>
          <w:docPartUnique/>
        </w:docPartObj>
      </w:sdtPr>
      <w:sdtEndPr>
        <w:rPr>
          <w:lang w:val="en-GB"/>
        </w:rPr>
      </w:sdtEndPr>
      <w:sdtContent>
        <w:p w14:paraId="51EBC1C5" w14:textId="0863EE3B" w:rsidR="00E3120F" w:rsidRPr="00E3120F" w:rsidRDefault="00E3120F">
          <w:pPr>
            <w:pStyle w:val="Ttulo1"/>
          </w:pPr>
          <w:r w:rsidRPr="00E3120F">
            <w:t>Bibliography</w:t>
          </w:r>
        </w:p>
        <w:sdt>
          <w:sdtPr>
            <w:id w:val="111145805"/>
            <w:bibliography/>
          </w:sdtPr>
          <w:sdtEndPr/>
          <w:sdtContent>
            <w:p w14:paraId="700FEFBF" w14:textId="77777777" w:rsidR="00C16DF4" w:rsidRDefault="00E3120F" w:rsidP="00C16DF4">
              <w:pPr>
                <w:pStyle w:val="Bibliografa"/>
                <w:ind w:left="720" w:hanging="720"/>
                <w:rPr>
                  <w:noProof/>
                </w:rPr>
              </w:pPr>
              <w:r>
                <w:fldChar w:fldCharType="begin"/>
              </w:r>
              <w:r w:rsidRPr="00E3120F">
                <w:instrText>BIBLIOGRAPHY</w:instrText>
              </w:r>
              <w:r>
                <w:fldChar w:fldCharType="separate"/>
              </w:r>
              <w:r w:rsidR="00C16DF4">
                <w:rPr>
                  <w:noProof/>
                </w:rPr>
                <w:t xml:space="preserve">Wikipedia. (2022). </w:t>
              </w:r>
              <w:r w:rsidR="00C16DF4">
                <w:rPr>
                  <w:i/>
                  <w:iCs/>
                  <w:noProof/>
                </w:rPr>
                <w:t>k-nearest neighbors algorithm</w:t>
              </w:r>
              <w:r w:rsidR="00C16DF4">
                <w:rPr>
                  <w:noProof/>
                </w:rPr>
                <w:t>. Retrieved from https://upload.wikimedia.org/wikipedia/commons/thumb/e/e7/KnnClassification.svg/330px-KnnClassification.svg.png</w:t>
              </w:r>
            </w:p>
            <w:p w14:paraId="2E6D64CE" w14:textId="77777777" w:rsidR="00C16DF4" w:rsidRDefault="00C16DF4" w:rsidP="00C16DF4">
              <w:pPr>
                <w:pStyle w:val="Bibliografa"/>
                <w:ind w:left="720" w:hanging="720"/>
                <w:rPr>
                  <w:noProof/>
                </w:rPr>
              </w:pPr>
              <w:r>
                <w:rPr>
                  <w:noProof/>
                </w:rPr>
                <w:t xml:space="preserve">Wikipedia. (2022). </w:t>
              </w:r>
              <w:r>
                <w:rPr>
                  <w:i/>
                  <w:iCs/>
                  <w:noProof/>
                </w:rPr>
                <w:t>PCA of a multivariate Gaussian distribution</w:t>
              </w:r>
              <w:r>
                <w:rPr>
                  <w:noProof/>
                </w:rPr>
                <w:t>. Retrieved from https://en.wikipedia.org/wiki/Principal_component_analysis</w:t>
              </w:r>
            </w:p>
            <w:p w14:paraId="5C758698" w14:textId="70DE4738" w:rsidR="00E3120F" w:rsidRPr="00E3120F" w:rsidRDefault="00E3120F" w:rsidP="00C16DF4">
              <w:pPr>
                <w:rPr>
                  <w:lang w:val="es-ES"/>
                </w:rPr>
              </w:pPr>
              <w:r>
                <w:rPr>
                  <w:b/>
                  <w:bCs/>
                </w:rPr>
                <w:fldChar w:fldCharType="end"/>
              </w:r>
            </w:p>
          </w:sdtContent>
        </w:sdt>
      </w:sdtContent>
    </w:sdt>
    <w:p w14:paraId="330F561A" w14:textId="10B9B84A" w:rsidR="003973E7" w:rsidRPr="00E3120F" w:rsidRDefault="003973E7" w:rsidP="00E3120F">
      <w:pPr>
        <w:pStyle w:val="Ttulo1"/>
        <w:numPr>
          <w:ilvl w:val="0"/>
          <w:numId w:val="0"/>
        </w:numPr>
        <w:ind w:left="544" w:hanging="544"/>
        <w:rPr>
          <w:lang w:val="es-ES"/>
        </w:rPr>
      </w:pPr>
    </w:p>
    <w:sectPr w:rsidR="003973E7" w:rsidRPr="00E3120F" w:rsidSect="00AD1744">
      <w:headerReference w:type="default" r:id="rId26"/>
      <w:footerReference w:type="default" r:id="rId27"/>
      <w:pgSz w:w="11907" w:h="16840" w:code="9"/>
      <w:pgMar w:top="1702" w:right="2064" w:bottom="1418" w:left="20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AEE4" w14:textId="77777777" w:rsidR="004065BB" w:rsidRDefault="004065BB" w:rsidP="00E80D03">
      <w:r>
        <w:separator/>
      </w:r>
    </w:p>
  </w:endnote>
  <w:endnote w:type="continuationSeparator" w:id="0">
    <w:p w14:paraId="6D1FF28D" w14:textId="77777777" w:rsidR="004065BB" w:rsidRDefault="004065BB"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99C47" w14:textId="77777777" w:rsidR="00AD1744" w:rsidRDefault="00AD1744">
    <w:pPr>
      <w:pStyle w:val="Piedepgina"/>
    </w:pPr>
    <w:r>
      <w:tab/>
    </w:r>
    <w:r>
      <w:tab/>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D3A34" w14:textId="77777777" w:rsidR="004065BB" w:rsidRDefault="004065BB" w:rsidP="00E80D03">
      <w:r>
        <w:separator/>
      </w:r>
    </w:p>
  </w:footnote>
  <w:footnote w:type="continuationSeparator" w:id="0">
    <w:p w14:paraId="6527E434" w14:textId="77777777" w:rsidR="004065BB" w:rsidRDefault="004065BB" w:rsidP="00E80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6716" w14:textId="641143DF" w:rsidR="00663D28" w:rsidRDefault="00663D28" w:rsidP="00AD1744">
    <w:pPr>
      <w:pStyle w:val="Encabezado"/>
      <w:pBdr>
        <w:bottom w:val="single" w:sz="4" w:space="1" w:color="auto"/>
      </w:pBdr>
      <w:ind w:firstLine="0"/>
    </w:pPr>
    <w: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24247A"/>
    <w:multiLevelType w:val="hybridMultilevel"/>
    <w:tmpl w:val="28361866"/>
    <w:lvl w:ilvl="0" w:tplc="3F4CC632">
      <w:start w:val="1"/>
      <w:numFmt w:val="decimal"/>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2D20A73E"/>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75"/>
    <w:rsid w:val="000125DF"/>
    <w:rsid w:val="000149B7"/>
    <w:rsid w:val="0002207C"/>
    <w:rsid w:val="00032A35"/>
    <w:rsid w:val="00033866"/>
    <w:rsid w:val="00040FA3"/>
    <w:rsid w:val="000543F8"/>
    <w:rsid w:val="00060EE6"/>
    <w:rsid w:val="00062A01"/>
    <w:rsid w:val="00064E51"/>
    <w:rsid w:val="00074DE2"/>
    <w:rsid w:val="00087965"/>
    <w:rsid w:val="00090858"/>
    <w:rsid w:val="00091A31"/>
    <w:rsid w:val="000975E4"/>
    <w:rsid w:val="000B0F90"/>
    <w:rsid w:val="000D12E7"/>
    <w:rsid w:val="000E3B39"/>
    <w:rsid w:val="000E5D70"/>
    <w:rsid w:val="000F4F1E"/>
    <w:rsid w:val="00125D8F"/>
    <w:rsid w:val="001272BC"/>
    <w:rsid w:val="00147CCA"/>
    <w:rsid w:val="00150A59"/>
    <w:rsid w:val="0015259C"/>
    <w:rsid w:val="001626E9"/>
    <w:rsid w:val="001748B4"/>
    <w:rsid w:val="0018222A"/>
    <w:rsid w:val="00184E6F"/>
    <w:rsid w:val="001876B1"/>
    <w:rsid w:val="00187C59"/>
    <w:rsid w:val="00192EE7"/>
    <w:rsid w:val="001B02A9"/>
    <w:rsid w:val="001B556D"/>
    <w:rsid w:val="001C4A3F"/>
    <w:rsid w:val="001C7299"/>
    <w:rsid w:val="001D43BD"/>
    <w:rsid w:val="001D4ACB"/>
    <w:rsid w:val="001D5627"/>
    <w:rsid w:val="001D6A24"/>
    <w:rsid w:val="001F57BF"/>
    <w:rsid w:val="001F592E"/>
    <w:rsid w:val="001F799F"/>
    <w:rsid w:val="00205A31"/>
    <w:rsid w:val="002126D6"/>
    <w:rsid w:val="00212863"/>
    <w:rsid w:val="00220465"/>
    <w:rsid w:val="00242835"/>
    <w:rsid w:val="00246ACE"/>
    <w:rsid w:val="002479A3"/>
    <w:rsid w:val="00251FDF"/>
    <w:rsid w:val="00252B9A"/>
    <w:rsid w:val="002601BF"/>
    <w:rsid w:val="002603D6"/>
    <w:rsid w:val="002653F7"/>
    <w:rsid w:val="00265559"/>
    <w:rsid w:val="00282E4C"/>
    <w:rsid w:val="00286575"/>
    <w:rsid w:val="00290891"/>
    <w:rsid w:val="00293ACD"/>
    <w:rsid w:val="00294359"/>
    <w:rsid w:val="00295ED8"/>
    <w:rsid w:val="002972D4"/>
    <w:rsid w:val="002A18EE"/>
    <w:rsid w:val="002A2D8D"/>
    <w:rsid w:val="002A342E"/>
    <w:rsid w:val="002B2144"/>
    <w:rsid w:val="002B2D90"/>
    <w:rsid w:val="002B5B35"/>
    <w:rsid w:val="002C0009"/>
    <w:rsid w:val="002C5BE1"/>
    <w:rsid w:val="002C63C6"/>
    <w:rsid w:val="002D108C"/>
    <w:rsid w:val="002D34CE"/>
    <w:rsid w:val="002D3680"/>
    <w:rsid w:val="002E0B6C"/>
    <w:rsid w:val="002E1D59"/>
    <w:rsid w:val="002F1873"/>
    <w:rsid w:val="002F4569"/>
    <w:rsid w:val="003170D0"/>
    <w:rsid w:val="00320C19"/>
    <w:rsid w:val="00324923"/>
    <w:rsid w:val="00332EB3"/>
    <w:rsid w:val="00335A68"/>
    <w:rsid w:val="0034680C"/>
    <w:rsid w:val="003516AA"/>
    <w:rsid w:val="00360CE9"/>
    <w:rsid w:val="00361BE3"/>
    <w:rsid w:val="003715C4"/>
    <w:rsid w:val="003715E1"/>
    <w:rsid w:val="00374745"/>
    <w:rsid w:val="00380E14"/>
    <w:rsid w:val="00390D62"/>
    <w:rsid w:val="00391407"/>
    <w:rsid w:val="003973E7"/>
    <w:rsid w:val="003A4054"/>
    <w:rsid w:val="003A4150"/>
    <w:rsid w:val="003A669E"/>
    <w:rsid w:val="003B6A63"/>
    <w:rsid w:val="003E5B6F"/>
    <w:rsid w:val="00405BF7"/>
    <w:rsid w:val="004065BB"/>
    <w:rsid w:val="004102C1"/>
    <w:rsid w:val="00417497"/>
    <w:rsid w:val="0042427C"/>
    <w:rsid w:val="00424B8C"/>
    <w:rsid w:val="00431617"/>
    <w:rsid w:val="00432529"/>
    <w:rsid w:val="00436FCD"/>
    <w:rsid w:val="00442862"/>
    <w:rsid w:val="00447A24"/>
    <w:rsid w:val="004563C6"/>
    <w:rsid w:val="00462A00"/>
    <w:rsid w:val="00462D96"/>
    <w:rsid w:val="00465691"/>
    <w:rsid w:val="00474137"/>
    <w:rsid w:val="00480A81"/>
    <w:rsid w:val="00481282"/>
    <w:rsid w:val="00485A91"/>
    <w:rsid w:val="004A2A64"/>
    <w:rsid w:val="004A340E"/>
    <w:rsid w:val="004A507E"/>
    <w:rsid w:val="004B3CAA"/>
    <w:rsid w:val="004B524B"/>
    <w:rsid w:val="004E072E"/>
    <w:rsid w:val="004E2435"/>
    <w:rsid w:val="004E522B"/>
    <w:rsid w:val="004E6575"/>
    <w:rsid w:val="00504838"/>
    <w:rsid w:val="0051679A"/>
    <w:rsid w:val="005217FE"/>
    <w:rsid w:val="005275C3"/>
    <w:rsid w:val="00537F25"/>
    <w:rsid w:val="005409A4"/>
    <w:rsid w:val="00541D85"/>
    <w:rsid w:val="00547BA1"/>
    <w:rsid w:val="00550493"/>
    <w:rsid w:val="00553FA1"/>
    <w:rsid w:val="00572A31"/>
    <w:rsid w:val="005872E1"/>
    <w:rsid w:val="005B1007"/>
    <w:rsid w:val="005B4614"/>
    <w:rsid w:val="005C0279"/>
    <w:rsid w:val="005C0331"/>
    <w:rsid w:val="005C094E"/>
    <w:rsid w:val="005C1B2B"/>
    <w:rsid w:val="005D2DD4"/>
    <w:rsid w:val="005D7277"/>
    <w:rsid w:val="005E51EB"/>
    <w:rsid w:val="0060113C"/>
    <w:rsid w:val="006026D6"/>
    <w:rsid w:val="006036D7"/>
    <w:rsid w:val="00610B79"/>
    <w:rsid w:val="0063078D"/>
    <w:rsid w:val="00642270"/>
    <w:rsid w:val="00644451"/>
    <w:rsid w:val="006450BC"/>
    <w:rsid w:val="00651133"/>
    <w:rsid w:val="0065589D"/>
    <w:rsid w:val="00661D60"/>
    <w:rsid w:val="00662AB6"/>
    <w:rsid w:val="00663D28"/>
    <w:rsid w:val="00673F1C"/>
    <w:rsid w:val="00681864"/>
    <w:rsid w:val="006A430F"/>
    <w:rsid w:val="006B1152"/>
    <w:rsid w:val="006B187B"/>
    <w:rsid w:val="006C0107"/>
    <w:rsid w:val="006C2452"/>
    <w:rsid w:val="006E1187"/>
    <w:rsid w:val="006E7514"/>
    <w:rsid w:val="006F0757"/>
    <w:rsid w:val="006F4066"/>
    <w:rsid w:val="006F5072"/>
    <w:rsid w:val="006F5D45"/>
    <w:rsid w:val="006F6DA9"/>
    <w:rsid w:val="007024EC"/>
    <w:rsid w:val="00703A4A"/>
    <w:rsid w:val="00704D0A"/>
    <w:rsid w:val="00706D76"/>
    <w:rsid w:val="0071083A"/>
    <w:rsid w:val="00711B66"/>
    <w:rsid w:val="00715BA0"/>
    <w:rsid w:val="00715BAE"/>
    <w:rsid w:val="00743042"/>
    <w:rsid w:val="00744163"/>
    <w:rsid w:val="007501B5"/>
    <w:rsid w:val="00761855"/>
    <w:rsid w:val="00770034"/>
    <w:rsid w:val="00771238"/>
    <w:rsid w:val="007724FC"/>
    <w:rsid w:val="0078721D"/>
    <w:rsid w:val="007917BE"/>
    <w:rsid w:val="007A1016"/>
    <w:rsid w:val="007B0A91"/>
    <w:rsid w:val="007C1B33"/>
    <w:rsid w:val="007D036F"/>
    <w:rsid w:val="007D2988"/>
    <w:rsid w:val="007E0CDD"/>
    <w:rsid w:val="007F0120"/>
    <w:rsid w:val="007F6A45"/>
    <w:rsid w:val="007F7355"/>
    <w:rsid w:val="00814CBF"/>
    <w:rsid w:val="00817596"/>
    <w:rsid w:val="00835F35"/>
    <w:rsid w:val="00836493"/>
    <w:rsid w:val="00862186"/>
    <w:rsid w:val="00863506"/>
    <w:rsid w:val="00863D4E"/>
    <w:rsid w:val="008666D6"/>
    <w:rsid w:val="00872985"/>
    <w:rsid w:val="008742E6"/>
    <w:rsid w:val="008809F2"/>
    <w:rsid w:val="00883F4E"/>
    <w:rsid w:val="00892052"/>
    <w:rsid w:val="008931E0"/>
    <w:rsid w:val="008A19BD"/>
    <w:rsid w:val="008B007C"/>
    <w:rsid w:val="008B4C09"/>
    <w:rsid w:val="008B705F"/>
    <w:rsid w:val="008C7F92"/>
    <w:rsid w:val="008D6460"/>
    <w:rsid w:val="008D7D1B"/>
    <w:rsid w:val="008E5145"/>
    <w:rsid w:val="008E7042"/>
    <w:rsid w:val="008E743E"/>
    <w:rsid w:val="008F7781"/>
    <w:rsid w:val="009038CF"/>
    <w:rsid w:val="00904DAF"/>
    <w:rsid w:val="00913C5C"/>
    <w:rsid w:val="009148E0"/>
    <w:rsid w:val="00920BBD"/>
    <w:rsid w:val="0092131C"/>
    <w:rsid w:val="009247B6"/>
    <w:rsid w:val="009268FA"/>
    <w:rsid w:val="009324C1"/>
    <w:rsid w:val="00932CF3"/>
    <w:rsid w:val="009433D5"/>
    <w:rsid w:val="00951F05"/>
    <w:rsid w:val="009558AE"/>
    <w:rsid w:val="00957F0D"/>
    <w:rsid w:val="00966CA2"/>
    <w:rsid w:val="0097028A"/>
    <w:rsid w:val="00984366"/>
    <w:rsid w:val="00986826"/>
    <w:rsid w:val="009B330A"/>
    <w:rsid w:val="009B4F1D"/>
    <w:rsid w:val="009B52CE"/>
    <w:rsid w:val="009C6302"/>
    <w:rsid w:val="009D19FC"/>
    <w:rsid w:val="009E4909"/>
    <w:rsid w:val="009E6F21"/>
    <w:rsid w:val="009F4B6E"/>
    <w:rsid w:val="009F5880"/>
    <w:rsid w:val="00A1038A"/>
    <w:rsid w:val="00A13684"/>
    <w:rsid w:val="00A25FB1"/>
    <w:rsid w:val="00A44C21"/>
    <w:rsid w:val="00A45FFD"/>
    <w:rsid w:val="00A63BAC"/>
    <w:rsid w:val="00A7083C"/>
    <w:rsid w:val="00A832D2"/>
    <w:rsid w:val="00A8469C"/>
    <w:rsid w:val="00AA1E43"/>
    <w:rsid w:val="00AA5F2E"/>
    <w:rsid w:val="00AB760F"/>
    <w:rsid w:val="00AC0E88"/>
    <w:rsid w:val="00AC65B4"/>
    <w:rsid w:val="00AD1744"/>
    <w:rsid w:val="00AD3975"/>
    <w:rsid w:val="00AF3626"/>
    <w:rsid w:val="00AF442D"/>
    <w:rsid w:val="00B062A8"/>
    <w:rsid w:val="00B11215"/>
    <w:rsid w:val="00B1152C"/>
    <w:rsid w:val="00B14111"/>
    <w:rsid w:val="00B1432A"/>
    <w:rsid w:val="00B21739"/>
    <w:rsid w:val="00B37CE7"/>
    <w:rsid w:val="00B41F60"/>
    <w:rsid w:val="00B433C2"/>
    <w:rsid w:val="00B63675"/>
    <w:rsid w:val="00B756C9"/>
    <w:rsid w:val="00B768FE"/>
    <w:rsid w:val="00B769F7"/>
    <w:rsid w:val="00B80BB8"/>
    <w:rsid w:val="00B81C74"/>
    <w:rsid w:val="00BA32D2"/>
    <w:rsid w:val="00BA46B4"/>
    <w:rsid w:val="00BB0B9B"/>
    <w:rsid w:val="00BB490F"/>
    <w:rsid w:val="00BC0DC7"/>
    <w:rsid w:val="00BC41BA"/>
    <w:rsid w:val="00BC57EF"/>
    <w:rsid w:val="00BD661D"/>
    <w:rsid w:val="00BE01A9"/>
    <w:rsid w:val="00BE3DD9"/>
    <w:rsid w:val="00BE65A9"/>
    <w:rsid w:val="00BF30DA"/>
    <w:rsid w:val="00C16DF4"/>
    <w:rsid w:val="00C32616"/>
    <w:rsid w:val="00C36210"/>
    <w:rsid w:val="00C51BD7"/>
    <w:rsid w:val="00C524E9"/>
    <w:rsid w:val="00C56C72"/>
    <w:rsid w:val="00C774D0"/>
    <w:rsid w:val="00C95D51"/>
    <w:rsid w:val="00CA5CE4"/>
    <w:rsid w:val="00CB1C7F"/>
    <w:rsid w:val="00CB2997"/>
    <w:rsid w:val="00CB5D95"/>
    <w:rsid w:val="00CC3515"/>
    <w:rsid w:val="00CD1603"/>
    <w:rsid w:val="00CE037E"/>
    <w:rsid w:val="00D109ED"/>
    <w:rsid w:val="00D137C7"/>
    <w:rsid w:val="00D23599"/>
    <w:rsid w:val="00D3701E"/>
    <w:rsid w:val="00D40246"/>
    <w:rsid w:val="00D4570E"/>
    <w:rsid w:val="00D51323"/>
    <w:rsid w:val="00D65070"/>
    <w:rsid w:val="00D817E3"/>
    <w:rsid w:val="00D9522E"/>
    <w:rsid w:val="00D97E03"/>
    <w:rsid w:val="00DA1FD1"/>
    <w:rsid w:val="00DB0EE1"/>
    <w:rsid w:val="00DB3B66"/>
    <w:rsid w:val="00DC22F1"/>
    <w:rsid w:val="00DC4854"/>
    <w:rsid w:val="00DC5C3B"/>
    <w:rsid w:val="00DD4322"/>
    <w:rsid w:val="00DD49AA"/>
    <w:rsid w:val="00DD5305"/>
    <w:rsid w:val="00DE0C74"/>
    <w:rsid w:val="00DF5F21"/>
    <w:rsid w:val="00E24E3F"/>
    <w:rsid w:val="00E27687"/>
    <w:rsid w:val="00E3120F"/>
    <w:rsid w:val="00E32E05"/>
    <w:rsid w:val="00E453F8"/>
    <w:rsid w:val="00E554F9"/>
    <w:rsid w:val="00E6172A"/>
    <w:rsid w:val="00E625EA"/>
    <w:rsid w:val="00E6480E"/>
    <w:rsid w:val="00E7088B"/>
    <w:rsid w:val="00E7253D"/>
    <w:rsid w:val="00E80D03"/>
    <w:rsid w:val="00E84A09"/>
    <w:rsid w:val="00E97863"/>
    <w:rsid w:val="00EA2B22"/>
    <w:rsid w:val="00EA2B64"/>
    <w:rsid w:val="00EA4618"/>
    <w:rsid w:val="00EA5536"/>
    <w:rsid w:val="00EF0AC1"/>
    <w:rsid w:val="00F04508"/>
    <w:rsid w:val="00F06CD8"/>
    <w:rsid w:val="00F159FC"/>
    <w:rsid w:val="00F27BC9"/>
    <w:rsid w:val="00F33FB3"/>
    <w:rsid w:val="00F37CFE"/>
    <w:rsid w:val="00F468F6"/>
    <w:rsid w:val="00F57621"/>
    <w:rsid w:val="00F74FA6"/>
    <w:rsid w:val="00F7698B"/>
    <w:rsid w:val="00F832E9"/>
    <w:rsid w:val="00F91F68"/>
    <w:rsid w:val="00FA1958"/>
    <w:rsid w:val="00FA7B4F"/>
    <w:rsid w:val="00FB0C94"/>
    <w:rsid w:val="00FC0E7D"/>
  </w:rsids>
  <m:mathPr>
    <m:mathFont m:val="Latin Modern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39185"/>
  <w15:docId w15:val="{AA4BADEC-C6ED-4773-90FA-2B212CD4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6F"/>
    <w:pPr>
      <w:autoSpaceDE w:val="0"/>
      <w:autoSpaceDN w:val="0"/>
      <w:adjustRightInd w:val="0"/>
      <w:spacing w:after="0" w:line="240" w:lineRule="auto"/>
      <w:ind w:firstLine="227"/>
      <w:jc w:val="both"/>
    </w:pPr>
    <w:rPr>
      <w:rFonts w:ascii="LM Roman 12" w:hAnsi="LM Roman 12" w:cs="cmr12"/>
      <w:sz w:val="24"/>
      <w:szCs w:val="24"/>
      <w:lang w:val="en-GB"/>
    </w:rPr>
  </w:style>
  <w:style w:type="paragraph" w:styleId="Ttulo1">
    <w:name w:val="heading 1"/>
    <w:basedOn w:val="Prrafodelista"/>
    <w:next w:val="Normal"/>
    <w:link w:val="Ttulo1Car"/>
    <w:uiPriority w:val="9"/>
    <w:qFormat/>
    <w:rsid w:val="00681864"/>
    <w:pPr>
      <w:numPr>
        <w:numId w:val="2"/>
      </w:numPr>
      <w:spacing w:before="240" w:after="200" w:line="240" w:lineRule="auto"/>
      <w:ind w:left="544" w:hanging="544"/>
      <w:outlineLvl w:val="0"/>
    </w:pPr>
    <w:rPr>
      <w:rFonts w:cs="Times New Roman"/>
      <w:b/>
      <w:sz w:val="34"/>
      <w:szCs w:val="34"/>
    </w:rPr>
  </w:style>
  <w:style w:type="paragraph" w:styleId="Ttulo2">
    <w:name w:val="heading 2"/>
    <w:basedOn w:val="Prrafodelista"/>
    <w:next w:val="Normal"/>
    <w:link w:val="Ttulo2Car"/>
    <w:uiPriority w:val="9"/>
    <w:unhideWhenUsed/>
    <w:qFormat/>
    <w:rsid w:val="00913C5C"/>
    <w:pPr>
      <w:numPr>
        <w:ilvl w:val="1"/>
        <w:numId w:val="2"/>
      </w:numPr>
      <w:spacing w:before="240" w:line="240" w:lineRule="auto"/>
      <w:ind w:left="805" w:hanging="805"/>
      <w:outlineLvl w:val="1"/>
    </w:pPr>
    <w:rPr>
      <w:rFonts w:cs="Times New Roman"/>
      <w:b/>
      <w:sz w:val="29"/>
      <w:szCs w:val="29"/>
    </w:rPr>
  </w:style>
  <w:style w:type="paragraph" w:styleId="Ttulo3">
    <w:name w:val="heading 3"/>
    <w:basedOn w:val="Prrafodelista"/>
    <w:next w:val="Normal"/>
    <w:link w:val="Ttulo3Car"/>
    <w:uiPriority w:val="9"/>
    <w:unhideWhenUsed/>
    <w:qFormat/>
    <w:rsid w:val="00CB2997"/>
    <w:pPr>
      <w:ind w:left="0" w:firstLine="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D03"/>
    <w:pPr>
      <w:spacing w:before="120" w:after="120" w:line="276" w:lineRule="auto"/>
      <w:ind w:left="720"/>
      <w:contextualSpacing/>
    </w:pPr>
  </w:style>
  <w:style w:type="paragraph" w:styleId="Textonotapie">
    <w:name w:val="footnote text"/>
    <w:basedOn w:val="Normal"/>
    <w:link w:val="TextonotapieCar"/>
    <w:uiPriority w:val="99"/>
    <w:unhideWhenUsed/>
    <w:rsid w:val="006F6DA9"/>
    <w:rPr>
      <w:sz w:val="18"/>
      <w:szCs w:val="20"/>
    </w:rPr>
  </w:style>
  <w:style w:type="character" w:customStyle="1" w:styleId="TextonotapieCar">
    <w:name w:val="Texto nota pie Car"/>
    <w:basedOn w:val="Fuentedeprrafopredeter"/>
    <w:link w:val="Textonotapie"/>
    <w:uiPriority w:val="99"/>
    <w:rsid w:val="006F6DA9"/>
    <w:rPr>
      <w:rFonts w:ascii="LM Roman 12" w:hAnsi="LM Roman 12"/>
      <w:sz w:val="18"/>
      <w:szCs w:val="20"/>
    </w:rPr>
  </w:style>
  <w:style w:type="character" w:styleId="Refdenotaalpie">
    <w:name w:val="footnote reference"/>
    <w:basedOn w:val="Fuentedeprrafopredeter"/>
    <w:uiPriority w:val="99"/>
    <w:semiHidden/>
    <w:unhideWhenUsed/>
    <w:rsid w:val="006F6DA9"/>
    <w:rPr>
      <w:vertAlign w:val="superscript"/>
    </w:rPr>
  </w:style>
  <w:style w:type="table" w:styleId="Tablaconcuadrcula">
    <w:name w:val="Table Grid"/>
    <w:basedOn w:val="Tab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074DE2"/>
    <w:rPr>
      <w:rFonts w:ascii="Tahoma" w:hAnsi="Tahoma" w:cs="Tahoma"/>
      <w:sz w:val="16"/>
      <w:szCs w:val="16"/>
    </w:rPr>
  </w:style>
  <w:style w:type="character" w:customStyle="1" w:styleId="TextodegloboCar">
    <w:name w:val="Texto de globo Car"/>
    <w:basedOn w:val="Fuentedeprrafopredeter"/>
    <w:link w:val="Textodeglobo"/>
    <w:uiPriority w:val="99"/>
    <w:semiHidden/>
    <w:rsid w:val="00074DE2"/>
    <w:rPr>
      <w:rFonts w:ascii="Tahoma" w:hAnsi="Tahoma" w:cs="Tahoma"/>
      <w:sz w:val="16"/>
      <w:szCs w:val="16"/>
    </w:rPr>
  </w:style>
  <w:style w:type="character" w:customStyle="1" w:styleId="Ttulo1Car">
    <w:name w:val="Título 1 Car"/>
    <w:basedOn w:val="Fuentedeprrafopredeter"/>
    <w:link w:val="Ttulo1"/>
    <w:uiPriority w:val="9"/>
    <w:rsid w:val="00681864"/>
    <w:rPr>
      <w:rFonts w:ascii="LM Roman 12" w:hAnsi="LM Roman 12" w:cs="Times New Roman"/>
      <w:b/>
      <w:sz w:val="34"/>
      <w:szCs w:val="34"/>
      <w:lang w:val="da-DK"/>
    </w:rPr>
  </w:style>
  <w:style w:type="paragraph" w:styleId="Ttulo">
    <w:name w:val="Title"/>
    <w:basedOn w:val="Normal"/>
    <w:next w:val="Normal"/>
    <w:link w:val="TtuloCar"/>
    <w:uiPriority w:val="10"/>
    <w:qFormat/>
    <w:rsid w:val="00CB2997"/>
    <w:pPr>
      <w:jc w:val="center"/>
    </w:pPr>
    <w:rPr>
      <w:rFonts w:ascii="LM Roman 17" w:hAnsi="LM Roman 17" w:cs="Times New Roman"/>
      <w:sz w:val="34"/>
      <w:szCs w:val="34"/>
    </w:rPr>
  </w:style>
  <w:style w:type="character" w:customStyle="1" w:styleId="TtuloCar">
    <w:name w:val="Título Car"/>
    <w:basedOn w:val="Fuentedeprrafopredeter"/>
    <w:link w:val="Ttulo"/>
    <w:uiPriority w:val="10"/>
    <w:rsid w:val="00CB2997"/>
    <w:rPr>
      <w:rFonts w:ascii="LM Roman 17" w:hAnsi="LM Roman 17" w:cs="Times New Roman"/>
      <w:sz w:val="34"/>
      <w:szCs w:val="34"/>
    </w:rPr>
  </w:style>
  <w:style w:type="character" w:customStyle="1" w:styleId="Ttulo2Car">
    <w:name w:val="Título 2 Car"/>
    <w:basedOn w:val="Fuentedeprrafopredeter"/>
    <w:link w:val="Ttulo2"/>
    <w:uiPriority w:val="9"/>
    <w:rsid w:val="00913C5C"/>
    <w:rPr>
      <w:rFonts w:ascii="LM Roman 12" w:hAnsi="LM Roman 12" w:cs="Times New Roman"/>
      <w:b/>
      <w:sz w:val="29"/>
      <w:szCs w:val="29"/>
      <w:lang w:val="da-DK"/>
    </w:rPr>
  </w:style>
  <w:style w:type="paragraph" w:styleId="Subttulo">
    <w:name w:val="Subtitle"/>
    <w:basedOn w:val="Normal"/>
    <w:next w:val="Normal"/>
    <w:link w:val="SubttuloCar"/>
    <w:uiPriority w:val="11"/>
    <w:qFormat/>
    <w:rsid w:val="00CB2997"/>
    <w:pPr>
      <w:jc w:val="center"/>
    </w:pPr>
  </w:style>
  <w:style w:type="character" w:customStyle="1" w:styleId="SubttuloCar">
    <w:name w:val="Subtítulo Car"/>
    <w:basedOn w:val="Fuentedeprrafopredeter"/>
    <w:link w:val="Subttulo"/>
    <w:uiPriority w:val="11"/>
    <w:rsid w:val="00CB2997"/>
    <w:rPr>
      <w:rFonts w:ascii="LM Roman 12" w:hAnsi="LM Roman 12" w:cs="cmr12"/>
      <w:sz w:val="24"/>
      <w:szCs w:val="24"/>
    </w:rPr>
  </w:style>
  <w:style w:type="character" w:styleId="Textoennegrita">
    <w:name w:val="Strong"/>
    <w:uiPriority w:val="22"/>
    <w:qFormat/>
    <w:rsid w:val="00CB2997"/>
    <w:rPr>
      <w:b/>
    </w:rPr>
  </w:style>
  <w:style w:type="character" w:customStyle="1" w:styleId="Ttulo3Car">
    <w:name w:val="Título 3 Car"/>
    <w:basedOn w:val="Fuentedeprrafopredeter"/>
    <w:link w:val="Ttulo3"/>
    <w:uiPriority w:val="9"/>
    <w:rsid w:val="00265559"/>
    <w:rPr>
      <w:rFonts w:ascii="LM Roman 12" w:hAnsi="LM Roman 12" w:cs="cmr12"/>
      <w:sz w:val="24"/>
      <w:szCs w:val="24"/>
      <w:lang w:val="en-GB"/>
    </w:rPr>
  </w:style>
  <w:style w:type="character" w:styleId="Textodelmarcadordeposicin">
    <w:name w:val="Placeholder Text"/>
    <w:basedOn w:val="Fuentedeprrafopredeter"/>
    <w:uiPriority w:val="99"/>
    <w:semiHidden/>
    <w:rsid w:val="00187C59"/>
    <w:rPr>
      <w:color w:val="808080"/>
    </w:rPr>
  </w:style>
  <w:style w:type="paragraph" w:styleId="TtuloTDC">
    <w:name w:val="TOC Heading"/>
    <w:basedOn w:val="Ttulo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DC1">
    <w:name w:val="toc 1"/>
    <w:basedOn w:val="Normal"/>
    <w:next w:val="Normal"/>
    <w:autoRedefine/>
    <w:uiPriority w:val="39"/>
    <w:unhideWhenUsed/>
    <w:rsid w:val="001D6A24"/>
    <w:pPr>
      <w:spacing w:after="100"/>
    </w:pPr>
  </w:style>
  <w:style w:type="paragraph" w:styleId="TDC2">
    <w:name w:val="toc 2"/>
    <w:basedOn w:val="Normal"/>
    <w:next w:val="Normal"/>
    <w:autoRedefine/>
    <w:uiPriority w:val="39"/>
    <w:unhideWhenUsed/>
    <w:rsid w:val="001D6A24"/>
    <w:pPr>
      <w:spacing w:after="100"/>
      <w:ind w:left="240"/>
    </w:pPr>
  </w:style>
  <w:style w:type="character" w:styleId="Hipervnculo">
    <w:name w:val="Hyperlink"/>
    <w:basedOn w:val="Fuentedeprrafopredeter"/>
    <w:uiPriority w:val="99"/>
    <w:unhideWhenUsed/>
    <w:rsid w:val="001D6A24"/>
    <w:rPr>
      <w:color w:val="0000FF" w:themeColor="hyperlink"/>
      <w:u w:val="single"/>
    </w:rPr>
  </w:style>
  <w:style w:type="paragraph" w:styleId="Encabezado">
    <w:name w:val="header"/>
    <w:basedOn w:val="Normal"/>
    <w:link w:val="EncabezadoCar"/>
    <w:uiPriority w:val="99"/>
    <w:unhideWhenUsed/>
    <w:rsid w:val="00AD1744"/>
    <w:pPr>
      <w:tabs>
        <w:tab w:val="center" w:pos="4252"/>
        <w:tab w:val="right" w:pos="8504"/>
      </w:tabs>
    </w:pPr>
  </w:style>
  <w:style w:type="character" w:customStyle="1" w:styleId="EncabezadoCar">
    <w:name w:val="Encabezado Car"/>
    <w:basedOn w:val="Fuentedeprrafopredeter"/>
    <w:link w:val="Encabezado"/>
    <w:uiPriority w:val="99"/>
    <w:rsid w:val="00AD1744"/>
    <w:rPr>
      <w:rFonts w:ascii="LM Roman 12" w:hAnsi="LM Roman 12" w:cs="cmr12"/>
      <w:sz w:val="24"/>
      <w:szCs w:val="24"/>
      <w:lang w:val="en-GB"/>
    </w:rPr>
  </w:style>
  <w:style w:type="paragraph" w:styleId="Piedepgina">
    <w:name w:val="footer"/>
    <w:basedOn w:val="Normal"/>
    <w:link w:val="PiedepginaCar"/>
    <w:uiPriority w:val="99"/>
    <w:unhideWhenUsed/>
    <w:rsid w:val="00AD1744"/>
    <w:pPr>
      <w:tabs>
        <w:tab w:val="center" w:pos="4252"/>
        <w:tab w:val="right" w:pos="8504"/>
      </w:tabs>
    </w:pPr>
  </w:style>
  <w:style w:type="character" w:customStyle="1" w:styleId="PiedepginaCar">
    <w:name w:val="Pie de página Car"/>
    <w:basedOn w:val="Fuentedeprrafopredeter"/>
    <w:link w:val="Piedepgina"/>
    <w:uiPriority w:val="99"/>
    <w:rsid w:val="00AD1744"/>
    <w:rPr>
      <w:rFonts w:ascii="LM Roman 12" w:hAnsi="LM Roman 12" w:cs="cmr12"/>
      <w:sz w:val="24"/>
      <w:szCs w:val="24"/>
      <w:lang w:val="en-GB"/>
    </w:rPr>
  </w:style>
  <w:style w:type="paragraph" w:styleId="Bibliografa">
    <w:name w:val="Bibliography"/>
    <w:basedOn w:val="Normal"/>
    <w:next w:val="Normal"/>
    <w:uiPriority w:val="37"/>
    <w:unhideWhenUsed/>
    <w:rsid w:val="00E3120F"/>
  </w:style>
  <w:style w:type="paragraph" w:styleId="Descripcin">
    <w:name w:val="caption"/>
    <w:basedOn w:val="Normal"/>
    <w:next w:val="Normal"/>
    <w:uiPriority w:val="35"/>
    <w:unhideWhenUsed/>
    <w:qFormat/>
    <w:rsid w:val="00E3120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838">
      <w:bodyDiv w:val="1"/>
      <w:marLeft w:val="0"/>
      <w:marRight w:val="0"/>
      <w:marTop w:val="0"/>
      <w:marBottom w:val="0"/>
      <w:divBdr>
        <w:top w:val="none" w:sz="0" w:space="0" w:color="auto"/>
        <w:left w:val="none" w:sz="0" w:space="0" w:color="auto"/>
        <w:bottom w:val="none" w:sz="0" w:space="0" w:color="auto"/>
        <w:right w:val="none" w:sz="0" w:space="0" w:color="auto"/>
      </w:divBdr>
    </w:div>
    <w:div w:id="646976969">
      <w:bodyDiv w:val="1"/>
      <w:marLeft w:val="0"/>
      <w:marRight w:val="0"/>
      <w:marTop w:val="0"/>
      <w:marBottom w:val="0"/>
      <w:divBdr>
        <w:top w:val="none" w:sz="0" w:space="0" w:color="auto"/>
        <w:left w:val="none" w:sz="0" w:space="0" w:color="auto"/>
        <w:bottom w:val="none" w:sz="0" w:space="0" w:color="auto"/>
        <w:right w:val="none" w:sz="0" w:space="0" w:color="auto"/>
      </w:divBdr>
    </w:div>
    <w:div w:id="715667157">
      <w:bodyDiv w:val="1"/>
      <w:marLeft w:val="0"/>
      <w:marRight w:val="0"/>
      <w:marTop w:val="0"/>
      <w:marBottom w:val="0"/>
      <w:divBdr>
        <w:top w:val="none" w:sz="0" w:space="0" w:color="auto"/>
        <w:left w:val="none" w:sz="0" w:space="0" w:color="auto"/>
        <w:bottom w:val="none" w:sz="0" w:space="0" w:color="auto"/>
        <w:right w:val="none" w:sz="0" w:space="0" w:color="auto"/>
      </w:divBdr>
    </w:div>
    <w:div w:id="723456544">
      <w:bodyDiv w:val="1"/>
      <w:marLeft w:val="0"/>
      <w:marRight w:val="0"/>
      <w:marTop w:val="0"/>
      <w:marBottom w:val="0"/>
      <w:divBdr>
        <w:top w:val="none" w:sz="0" w:space="0" w:color="auto"/>
        <w:left w:val="none" w:sz="0" w:space="0" w:color="auto"/>
        <w:bottom w:val="none" w:sz="0" w:space="0" w:color="auto"/>
        <w:right w:val="none" w:sz="0" w:space="0" w:color="auto"/>
      </w:divBdr>
    </w:div>
    <w:div w:id="767970078">
      <w:bodyDiv w:val="1"/>
      <w:marLeft w:val="0"/>
      <w:marRight w:val="0"/>
      <w:marTop w:val="0"/>
      <w:marBottom w:val="0"/>
      <w:divBdr>
        <w:top w:val="none" w:sz="0" w:space="0" w:color="auto"/>
        <w:left w:val="none" w:sz="0" w:space="0" w:color="auto"/>
        <w:bottom w:val="none" w:sz="0" w:space="0" w:color="auto"/>
        <w:right w:val="none" w:sz="0" w:space="0" w:color="auto"/>
      </w:divBdr>
    </w:div>
    <w:div w:id="807934061">
      <w:bodyDiv w:val="1"/>
      <w:marLeft w:val="0"/>
      <w:marRight w:val="0"/>
      <w:marTop w:val="0"/>
      <w:marBottom w:val="0"/>
      <w:divBdr>
        <w:top w:val="none" w:sz="0" w:space="0" w:color="auto"/>
        <w:left w:val="none" w:sz="0" w:space="0" w:color="auto"/>
        <w:bottom w:val="none" w:sz="0" w:space="0" w:color="auto"/>
        <w:right w:val="none" w:sz="0" w:space="0" w:color="auto"/>
      </w:divBdr>
    </w:div>
    <w:div w:id="1333874476">
      <w:bodyDiv w:val="1"/>
      <w:marLeft w:val="0"/>
      <w:marRight w:val="0"/>
      <w:marTop w:val="0"/>
      <w:marBottom w:val="0"/>
      <w:divBdr>
        <w:top w:val="none" w:sz="0" w:space="0" w:color="auto"/>
        <w:left w:val="none" w:sz="0" w:space="0" w:color="auto"/>
        <w:bottom w:val="none" w:sz="0" w:space="0" w:color="auto"/>
        <w:right w:val="none" w:sz="0" w:space="0" w:color="auto"/>
      </w:divBdr>
    </w:div>
    <w:div w:id="1544705779">
      <w:bodyDiv w:val="1"/>
      <w:marLeft w:val="0"/>
      <w:marRight w:val="0"/>
      <w:marTop w:val="0"/>
      <w:marBottom w:val="0"/>
      <w:divBdr>
        <w:top w:val="none" w:sz="0" w:space="0" w:color="auto"/>
        <w:left w:val="none" w:sz="0" w:space="0" w:color="auto"/>
        <w:bottom w:val="none" w:sz="0" w:space="0" w:color="auto"/>
        <w:right w:val="none" w:sz="0" w:space="0" w:color="auto"/>
      </w:divBdr>
    </w:div>
    <w:div w:id="1630941334">
      <w:bodyDiv w:val="1"/>
      <w:marLeft w:val="0"/>
      <w:marRight w:val="0"/>
      <w:marTop w:val="0"/>
      <w:marBottom w:val="0"/>
      <w:divBdr>
        <w:top w:val="none" w:sz="0" w:space="0" w:color="auto"/>
        <w:left w:val="none" w:sz="0" w:space="0" w:color="auto"/>
        <w:bottom w:val="none" w:sz="0" w:space="0" w:color="auto"/>
        <w:right w:val="none" w:sz="0" w:space="0" w:color="auto"/>
      </w:divBdr>
    </w:div>
    <w:div w:id="1805080301">
      <w:bodyDiv w:val="1"/>
      <w:marLeft w:val="0"/>
      <w:marRight w:val="0"/>
      <w:marTop w:val="0"/>
      <w:marBottom w:val="0"/>
      <w:divBdr>
        <w:top w:val="none" w:sz="0" w:space="0" w:color="auto"/>
        <w:left w:val="none" w:sz="0" w:space="0" w:color="auto"/>
        <w:bottom w:val="none" w:sz="0" w:space="0" w:color="auto"/>
        <w:right w:val="none" w:sz="0" w:space="0" w:color="auto"/>
      </w:divBdr>
    </w:div>
    <w:div w:id="1817716616">
      <w:bodyDiv w:val="1"/>
      <w:marLeft w:val="0"/>
      <w:marRight w:val="0"/>
      <w:marTop w:val="0"/>
      <w:marBottom w:val="0"/>
      <w:divBdr>
        <w:top w:val="none" w:sz="0" w:space="0" w:color="auto"/>
        <w:left w:val="none" w:sz="0" w:space="0" w:color="auto"/>
        <w:bottom w:val="none" w:sz="0" w:space="0" w:color="auto"/>
        <w:right w:val="none" w:sz="0" w:space="0" w:color="auto"/>
      </w:divBdr>
    </w:div>
    <w:div w:id="1899780412">
      <w:bodyDiv w:val="1"/>
      <w:marLeft w:val="0"/>
      <w:marRight w:val="0"/>
      <w:marTop w:val="0"/>
      <w:marBottom w:val="0"/>
      <w:divBdr>
        <w:top w:val="none" w:sz="0" w:space="0" w:color="auto"/>
        <w:left w:val="none" w:sz="0" w:space="0" w:color="auto"/>
        <w:bottom w:val="none" w:sz="0" w:space="0" w:color="auto"/>
        <w:right w:val="none" w:sz="0" w:space="0" w:color="auto"/>
      </w:divBdr>
    </w:div>
    <w:div w:id="19882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car\OneDrive%20-%20La%20Salle\LaSalle\ICE%204th%20Year\S1\Computer%20Architecutre\Assignments\Computer%20Architecture%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1EA0A75E8E4685B2BE429B41CDD365"/>
        <w:category>
          <w:name w:val="General"/>
          <w:gallery w:val="placeholder"/>
        </w:category>
        <w:types>
          <w:type w:val="bbPlcHdr"/>
        </w:types>
        <w:behaviors>
          <w:behavior w:val="content"/>
        </w:behaviors>
        <w:guid w:val="{69E94353-A814-430B-AF6A-8479AFB87C28}"/>
      </w:docPartPr>
      <w:docPartBody>
        <w:p w:rsidR="004C690C" w:rsidRDefault="00A8577E">
          <w:pPr>
            <w:pStyle w:val="541EA0A75E8E4685B2BE429B41CDD365"/>
          </w:pPr>
          <w:r w:rsidRPr="00912519">
            <w:rPr>
              <w:rStyle w:val="Textodelmarcadordeposicin"/>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panose1 w:val="000005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7E"/>
    <w:rsid w:val="004C690C"/>
    <w:rsid w:val="00A85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1EA0A75E8E4685B2BE429B41CDD365">
    <w:name w:val="541EA0A75E8E4685B2BE429B41CDD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b:Tag>
    <b:SourceType>InternetSite</b:SourceType>
    <b:Guid>{118B6C8D-0AB1-4026-94BE-D427507DD8AD}</b:Guid>
    <b:Author>
      <b:Author>
        <b:Corporate>Wikipedia</b:Corporate>
      </b:Author>
    </b:Author>
    <b:Title>PCA of a multivariate Gaussian distribution</b:Title>
    <b:URL>https://en.wikipedia.org/wiki/Principal_component_analysis</b:URL>
    <b:Year>2022</b:Year>
    <b:RefOrder>1</b:RefOrder>
  </b:Source>
  <b:Source>
    <b:Tag>Wik2</b:Tag>
    <b:SourceType>InternetSite</b:SourceType>
    <b:Guid>{BD919D3A-6AAB-465D-8BA7-4F1A859BE37F}</b:Guid>
    <b:Author>
      <b:Author>
        <b:Corporate>Wikipedia</b:Corporate>
      </b:Author>
    </b:Author>
    <b:Title>k-nearest neighbors algorithm</b:Title>
    <b:URL>https://upload.wikimedia.org/wikipedia/commons/thumb/e/e7/KnnClassification.svg/330px-KnnClassification.svg.png</b:URL>
    <b:Year>2022</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4B4C5-2DF6-48B2-82E3-D914501E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Architecture Template</Template>
  <TotalTime>1767</TotalTime>
  <Pages>14</Pages>
  <Words>1931</Words>
  <Characters>11008</Characters>
  <Application>Microsoft Office Word</Application>
  <DocSecurity>0</DocSecurity>
  <Lines>91</Lines>
  <Paragraphs>25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Latex Word Template</vt:lpstr>
      <vt:lpstr>Latex Word Skabelon</vt:lpstr>
      <vt:lpstr/>
    </vt:vector>
  </TitlesOfParts>
  <Company>EDUAP</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Data Processing</dc:title>
  <dc:creator>oscar</dc:creator>
  <cp:lastModifiedBy>Óscar Cubeles Ollé</cp:lastModifiedBy>
  <cp:revision>314</cp:revision>
  <cp:lastPrinted>2022-12-04T11:15:00Z</cp:lastPrinted>
  <dcterms:created xsi:type="dcterms:W3CDTF">2022-10-13T09:48:00Z</dcterms:created>
  <dcterms:modified xsi:type="dcterms:W3CDTF">2022-12-04T11:15:00Z</dcterms:modified>
</cp:coreProperties>
</file>